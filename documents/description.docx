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F16B9A" w:rsidP="006C7A25">
      <w:pPr>
        <w:pStyle w:val="Titre"/>
      </w:pPr>
      <w:sdt>
        <w:sdtPr>
          <w:rPr>
            <w:sz w:val="48"/>
            <w:szCs w:val="48"/>
          </w:rPr>
          <w:alias w:val="Titre "/>
          <w:tag w:val=""/>
          <w:id w:val="910901060"/>
          <w:placeholder>
            <w:docPart w:val="CA7D6DF442A9438A93124A05127DF210"/>
          </w:placeholder>
          <w:dataBinding w:prefixMappings="xmlns:ns0='http://purl.org/dc/elements/1.1/' xmlns:ns1='http://schemas.openxmlformats.org/package/2006/metadata/core-properties' " w:xpath="/ns1:coreProperties[1]/ns0:title[1]" w:storeItemID="{6C3C8BC8-F283-45AE-878A-BAB7291924A1}"/>
          <w:text/>
        </w:sdtPr>
        <w:sdtEndPr/>
        <w:sdtContent>
          <w:r w:rsidR="00360F4F">
            <w:rPr>
              <w:sz w:val="48"/>
              <w:szCs w:val="48"/>
            </w:rPr>
            <w:t>C</w:t>
          </w:r>
          <w:r w:rsidR="00892FEB" w:rsidRPr="00360F4F">
            <w:rPr>
              <w:sz w:val="48"/>
              <w:szCs w:val="48"/>
            </w:rPr>
            <w:t>ontrôle d’</w:t>
          </w:r>
          <w:r w:rsidR="00360F4F">
            <w:rPr>
              <w:sz w:val="48"/>
              <w:szCs w:val="48"/>
            </w:rPr>
            <w:t>avatar par K</w:t>
          </w:r>
          <w:r w:rsidR="00892FEB" w:rsidRPr="00360F4F">
            <w:rPr>
              <w:sz w:val="48"/>
              <w:szCs w:val="48"/>
            </w:rPr>
            <w:t>inect</w:t>
          </w:r>
        </w:sdtContent>
      </w:sdt>
      <w:r w:rsidR="00ED261E">
        <w:br/>
      </w:r>
      <w:sdt>
        <w:sdtPr>
          <w:alias w:val="Auteur "/>
          <w:tag w:val=""/>
          <w:id w:val="424845515"/>
          <w:placeholder>
            <w:docPart w:val="3D08CAE54C6B45AFB287AD4C64B73C98"/>
          </w:placeholder>
          <w:dataBinding w:prefixMappings="xmlns:ns0='http://purl.org/dc/elements/1.1/' xmlns:ns1='http://schemas.openxmlformats.org/package/2006/metadata/core-properties' " w:xpath="/ns1:coreProperties[1]/ns0:creator[1]" w:storeItemID="{6C3C8BC8-F283-45AE-878A-BAB7291924A1}"/>
          <w:text/>
        </w:sdtPr>
        <w:sdtEndPr/>
        <w:sdtContent>
          <w:r w:rsidR="00892FEB" w:rsidRPr="00360F4F">
            <w:t>Benjamin Barbesange &amp; Benoît Garçon</w:t>
          </w:r>
        </w:sdtContent>
      </w:sdt>
    </w:p>
    <w:sdt>
      <w:sdtPr>
        <w:id w:val="216403978"/>
        <w:placeholder>
          <w:docPart w:val="14EB309E4FD744BC9A4F43CE87CE063D"/>
        </w:placeholder>
        <w:date w:fullDate="2015-01-31T00:00:00Z">
          <w:dateFormat w:val="dd/MM/yyyy"/>
          <w:lid w:val="fr-FR"/>
          <w:storeMappedDataAs w:val="dateTime"/>
          <w:calendar w:val="gregorian"/>
        </w:date>
      </w:sdtPr>
      <w:sdtEndPr/>
      <w:sdtContent>
        <w:p w:rsidR="002E6DA3" w:rsidRDefault="00360F4F" w:rsidP="006C7A25">
          <w:pPr>
            <w:pStyle w:val="Sous-titre"/>
          </w:pPr>
          <w:r>
            <w:t>31/01/2015</w:t>
          </w:r>
        </w:p>
      </w:sdtContent>
    </w:sdt>
    <w:p w:rsidR="002E6DA3" w:rsidRDefault="00225582" w:rsidP="006C7A25">
      <w:pPr>
        <w:pStyle w:val="Titre1"/>
      </w:pPr>
      <w:r w:rsidRPr="00225582">
        <w:t>PRÉSENTATION</w:t>
      </w:r>
    </w:p>
    <w:p w:rsidR="002E6DA3" w:rsidRDefault="00754E44" w:rsidP="006C7A25">
      <w:pPr>
        <w:pStyle w:val="Titre2"/>
      </w:pPr>
      <w:r>
        <w:t>D</w:t>
      </w:r>
      <w:r w:rsidR="00ED261E">
        <w:t>escription du projet</w:t>
      </w:r>
    </w:p>
    <w:p w:rsidR="002E6DA3" w:rsidRDefault="0037247E" w:rsidP="006C7A25">
      <w:r>
        <w:t>Dans le cadre</w:t>
      </w:r>
      <w:r w:rsidR="005C7B94">
        <w:t xml:space="preserve"> de notre projet de première année à l’ISIMA, nous avons choisi de développer un programme de contrôle d’avatar 3D par une Kinect. Ce projet s’inscrit dans la continuité du cours de réalité virtuelle de deuxième année de Prep’ISIMA.</w:t>
      </w:r>
    </w:p>
    <w:p w:rsidR="002E6DA3" w:rsidRDefault="00ED261E" w:rsidP="006C7A25">
      <w:pPr>
        <w:pStyle w:val="Titre2"/>
      </w:pPr>
      <w:r>
        <w:t>Objectif du projet</w:t>
      </w:r>
    </w:p>
    <w:p w:rsidR="002E6DA3" w:rsidRDefault="005C7B94" w:rsidP="006C7A25">
      <w:r>
        <w:t>L’objectif sera donc de réussir à animer à l’écran un personnage (humanoïde) grâce aux mouvements de l’utilisateur numérisés par le capteur Kinect. Il s’agira donc dans un premier temps</w:t>
      </w:r>
      <w:r w:rsidR="00B77249">
        <w:t xml:space="preserve"> de développer un programme sous Processing capable de mettre en œuvre un tel mécanisme.</w:t>
      </w:r>
      <w:r>
        <w:t xml:space="preserve"> </w:t>
      </w:r>
    </w:p>
    <w:p w:rsidR="002E6DA3" w:rsidRDefault="00B77249" w:rsidP="005C7B94">
      <w:pPr>
        <w:pStyle w:val="Titre2"/>
      </w:pPr>
      <w:r>
        <w:t>Ressources</w:t>
      </w:r>
      <w:r w:rsidR="006C7A25">
        <w:t xml:space="preserve"> lié</w:t>
      </w:r>
      <w:r>
        <w:t>es</w:t>
      </w:r>
      <w:r w:rsidR="006C7A25">
        <w:t xml:space="preserve"> au projet</w:t>
      </w:r>
    </w:p>
    <w:p w:rsidR="002E6DA3" w:rsidRDefault="00B77249" w:rsidP="006C7A25">
      <w:r>
        <w:t>Voici une liste non exhaustive des différentes ressources nécessaires :</w:t>
      </w:r>
    </w:p>
    <w:p w:rsidR="002E6DA3" w:rsidRDefault="00B77249" w:rsidP="006C7A25">
      <w:pPr>
        <w:pStyle w:val="Listepuces"/>
      </w:pPr>
      <w:r>
        <w:t>Processing 2.2.1 : Environnement qui contient nativement des outils pour la 3D.</w:t>
      </w:r>
    </w:p>
    <w:p w:rsidR="002E6DA3" w:rsidRDefault="00B77249" w:rsidP="006C7A25">
      <w:pPr>
        <w:pStyle w:val="Listepuces"/>
      </w:pPr>
      <w:r>
        <w:t>Blender : utile pour le prétraitement des modèles 3D</w:t>
      </w:r>
      <w:r w:rsidR="00431F6A">
        <w:t>.</w:t>
      </w:r>
    </w:p>
    <w:p w:rsidR="002E6DA3" w:rsidRDefault="00431F6A" w:rsidP="006C7A25">
      <w:pPr>
        <w:pStyle w:val="Listepuces"/>
      </w:pPr>
      <w:r>
        <w:t>SDK Kinect 2 et KinectPV2 0.7.2 : nécessaire au fonctionnement du capteur.</w:t>
      </w:r>
    </w:p>
    <w:p w:rsidR="00431F6A" w:rsidRDefault="00431F6A" w:rsidP="006C7A25">
      <w:pPr>
        <w:pStyle w:val="Listepuces"/>
      </w:pPr>
      <w:r>
        <w:t>Microsoft Kinect 2 : Ce capteur nous permettra l’acquisition des mouvements de l’utilisateur. En effet, grâce à ce dernier nous avons accès à pas moins de 25 points représentants des zones clefs du squelette</w:t>
      </w:r>
      <w:r w:rsidR="00EA6C26">
        <w:t xml:space="preserve"> à 60fps. </w:t>
      </w:r>
      <w:bookmarkStart w:id="0" w:name="_GoBack"/>
      <w:bookmarkEnd w:id="0"/>
      <w:r w:rsidR="00EA6C26">
        <w:t>L</w:t>
      </w:r>
      <w:r>
        <w:t>a liste :</w:t>
      </w:r>
    </w:p>
    <w:p w:rsidR="00431F6A" w:rsidRDefault="00431F6A" w:rsidP="00431F6A">
      <w:pPr>
        <w:pStyle w:val="Listepuces"/>
        <w:numPr>
          <w:ilvl w:val="2"/>
          <w:numId w:val="3"/>
        </w:numPr>
        <w:sectPr w:rsidR="00431F6A">
          <w:footerReference w:type="default" r:id="rId9"/>
          <w:pgSz w:w="12240" w:h="15840" w:code="1"/>
          <w:pgMar w:top="1440" w:right="1440" w:bottom="1440" w:left="1440" w:header="720" w:footer="864" w:gutter="0"/>
          <w:cols w:space="720"/>
          <w:docGrid w:linePitch="360"/>
        </w:sectPr>
      </w:pPr>
    </w:p>
    <w:p w:rsidR="008B673B" w:rsidRPr="00431F6A" w:rsidRDefault="00661500" w:rsidP="00431F6A">
      <w:pPr>
        <w:pStyle w:val="Listepuces"/>
        <w:numPr>
          <w:ilvl w:val="2"/>
          <w:numId w:val="3"/>
        </w:numPr>
      </w:pPr>
      <w:r w:rsidRPr="00431F6A">
        <w:lastRenderedPageBreak/>
        <w:t>Épaule gauche</w:t>
      </w:r>
    </w:p>
    <w:p w:rsidR="008B673B" w:rsidRPr="00431F6A" w:rsidRDefault="00661500" w:rsidP="00431F6A">
      <w:pPr>
        <w:pStyle w:val="Listepuces"/>
        <w:numPr>
          <w:ilvl w:val="2"/>
          <w:numId w:val="3"/>
        </w:numPr>
      </w:pPr>
      <w:r w:rsidRPr="00431F6A">
        <w:t>Coude gauche</w:t>
      </w:r>
    </w:p>
    <w:p w:rsidR="008B673B" w:rsidRPr="00431F6A" w:rsidRDefault="00661500" w:rsidP="00431F6A">
      <w:pPr>
        <w:pStyle w:val="Listepuces"/>
        <w:numPr>
          <w:ilvl w:val="2"/>
          <w:numId w:val="3"/>
        </w:numPr>
      </w:pPr>
      <w:r w:rsidRPr="00431F6A">
        <w:t>Poignet gauche</w:t>
      </w:r>
    </w:p>
    <w:p w:rsidR="008B673B" w:rsidRPr="00431F6A" w:rsidRDefault="00661500" w:rsidP="00431F6A">
      <w:pPr>
        <w:pStyle w:val="Listepuces"/>
        <w:numPr>
          <w:ilvl w:val="2"/>
          <w:numId w:val="3"/>
        </w:numPr>
      </w:pPr>
      <w:r w:rsidRPr="00431F6A">
        <w:t>Paume gauche</w:t>
      </w:r>
    </w:p>
    <w:p w:rsidR="008B673B" w:rsidRPr="00431F6A" w:rsidRDefault="00661500" w:rsidP="00431F6A">
      <w:pPr>
        <w:pStyle w:val="Listepuces"/>
        <w:numPr>
          <w:ilvl w:val="2"/>
          <w:numId w:val="3"/>
        </w:numPr>
      </w:pPr>
      <w:r w:rsidRPr="00431F6A">
        <w:t>Pouce gauche</w:t>
      </w:r>
    </w:p>
    <w:p w:rsidR="008B673B" w:rsidRPr="00431F6A" w:rsidRDefault="00661500" w:rsidP="00D8022A">
      <w:pPr>
        <w:pStyle w:val="Listepuces"/>
        <w:numPr>
          <w:ilvl w:val="2"/>
          <w:numId w:val="3"/>
        </w:numPr>
      </w:pPr>
      <w:r w:rsidRPr="00431F6A">
        <w:t>Index gauche</w:t>
      </w:r>
    </w:p>
    <w:p w:rsidR="008B673B" w:rsidRPr="00431F6A" w:rsidRDefault="00661500" w:rsidP="00431F6A">
      <w:pPr>
        <w:pStyle w:val="Listepuces"/>
        <w:numPr>
          <w:ilvl w:val="2"/>
          <w:numId w:val="3"/>
        </w:numPr>
      </w:pPr>
      <w:r w:rsidRPr="00431F6A">
        <w:t>Épaule droite</w:t>
      </w:r>
    </w:p>
    <w:p w:rsidR="008B673B" w:rsidRPr="00431F6A" w:rsidRDefault="00661500" w:rsidP="00431F6A">
      <w:pPr>
        <w:pStyle w:val="Listepuces"/>
        <w:numPr>
          <w:ilvl w:val="2"/>
          <w:numId w:val="3"/>
        </w:numPr>
      </w:pPr>
      <w:r w:rsidRPr="00431F6A">
        <w:t>Coude droit</w:t>
      </w:r>
    </w:p>
    <w:p w:rsidR="008B673B" w:rsidRPr="00431F6A" w:rsidRDefault="00661500" w:rsidP="00431F6A">
      <w:pPr>
        <w:pStyle w:val="Listepuces"/>
        <w:numPr>
          <w:ilvl w:val="2"/>
          <w:numId w:val="3"/>
        </w:numPr>
      </w:pPr>
      <w:r w:rsidRPr="00431F6A">
        <w:t>Poignet droit</w:t>
      </w:r>
    </w:p>
    <w:p w:rsidR="008B673B" w:rsidRPr="00431F6A" w:rsidRDefault="00661500" w:rsidP="00431F6A">
      <w:pPr>
        <w:pStyle w:val="Listepuces"/>
        <w:numPr>
          <w:ilvl w:val="2"/>
          <w:numId w:val="3"/>
        </w:numPr>
      </w:pPr>
      <w:r w:rsidRPr="00431F6A">
        <w:t>Paume droite</w:t>
      </w:r>
    </w:p>
    <w:p w:rsidR="008B673B" w:rsidRPr="00431F6A" w:rsidRDefault="00661500" w:rsidP="00431F6A">
      <w:pPr>
        <w:pStyle w:val="Listepuces"/>
        <w:numPr>
          <w:ilvl w:val="2"/>
          <w:numId w:val="3"/>
        </w:numPr>
      </w:pPr>
      <w:r w:rsidRPr="00431F6A">
        <w:t>Pouce droit</w:t>
      </w:r>
    </w:p>
    <w:p w:rsidR="008B673B" w:rsidRPr="00431F6A" w:rsidRDefault="00661500" w:rsidP="00431F6A">
      <w:pPr>
        <w:pStyle w:val="Listepuces"/>
        <w:numPr>
          <w:ilvl w:val="2"/>
          <w:numId w:val="3"/>
        </w:numPr>
      </w:pPr>
      <w:r w:rsidRPr="00431F6A">
        <w:t>Index droit</w:t>
      </w:r>
    </w:p>
    <w:p w:rsidR="00D8022A" w:rsidRDefault="00D8022A" w:rsidP="00D8022A">
      <w:pPr>
        <w:pStyle w:val="Listepuces"/>
        <w:numPr>
          <w:ilvl w:val="2"/>
          <w:numId w:val="3"/>
        </w:numPr>
      </w:pPr>
      <w:r>
        <w:t>Racine</w:t>
      </w:r>
    </w:p>
    <w:p w:rsidR="00D8022A" w:rsidRPr="00431F6A" w:rsidRDefault="00D8022A" w:rsidP="00D8022A">
      <w:pPr>
        <w:pStyle w:val="Listepuces"/>
        <w:numPr>
          <w:ilvl w:val="2"/>
          <w:numId w:val="3"/>
        </w:numPr>
      </w:pPr>
      <w:r>
        <w:lastRenderedPageBreak/>
        <w:t>Torse</w:t>
      </w:r>
    </w:p>
    <w:p w:rsidR="00D8022A" w:rsidRPr="00431F6A" w:rsidRDefault="00D8022A" w:rsidP="00D8022A">
      <w:pPr>
        <w:pStyle w:val="Listepuces"/>
        <w:numPr>
          <w:ilvl w:val="2"/>
          <w:numId w:val="3"/>
        </w:numPr>
      </w:pPr>
      <w:r w:rsidRPr="00431F6A">
        <w:t>Cou</w:t>
      </w:r>
    </w:p>
    <w:p w:rsidR="00D8022A" w:rsidRPr="00431F6A" w:rsidRDefault="00D8022A" w:rsidP="00D8022A">
      <w:pPr>
        <w:pStyle w:val="Listepuces"/>
        <w:numPr>
          <w:ilvl w:val="2"/>
          <w:numId w:val="3"/>
        </w:numPr>
      </w:pPr>
      <w:r w:rsidRPr="00431F6A">
        <w:t>Tête</w:t>
      </w:r>
    </w:p>
    <w:p w:rsidR="008B673B" w:rsidRPr="00431F6A" w:rsidRDefault="00661500" w:rsidP="00431F6A">
      <w:pPr>
        <w:pStyle w:val="Listepuces"/>
        <w:numPr>
          <w:ilvl w:val="2"/>
          <w:numId w:val="3"/>
        </w:numPr>
      </w:pPr>
      <w:r w:rsidRPr="00431F6A">
        <w:t>Bassin</w:t>
      </w:r>
    </w:p>
    <w:p w:rsidR="008B673B" w:rsidRPr="00431F6A" w:rsidRDefault="00661500" w:rsidP="00431F6A">
      <w:pPr>
        <w:pStyle w:val="Listepuces"/>
        <w:numPr>
          <w:ilvl w:val="2"/>
          <w:numId w:val="3"/>
        </w:numPr>
      </w:pPr>
      <w:r w:rsidRPr="00431F6A">
        <w:t>Hanche gauche</w:t>
      </w:r>
    </w:p>
    <w:p w:rsidR="008B673B" w:rsidRPr="00431F6A" w:rsidRDefault="00661500" w:rsidP="00431F6A">
      <w:pPr>
        <w:pStyle w:val="Listepuces"/>
        <w:numPr>
          <w:ilvl w:val="2"/>
          <w:numId w:val="3"/>
        </w:numPr>
      </w:pPr>
      <w:r w:rsidRPr="00431F6A">
        <w:t>Genou gauche</w:t>
      </w:r>
    </w:p>
    <w:p w:rsidR="008B673B" w:rsidRPr="00431F6A" w:rsidRDefault="00661500" w:rsidP="00431F6A">
      <w:pPr>
        <w:pStyle w:val="Listepuces"/>
        <w:numPr>
          <w:ilvl w:val="2"/>
          <w:numId w:val="3"/>
        </w:numPr>
      </w:pPr>
      <w:r w:rsidRPr="00431F6A">
        <w:t>Cheville gauche</w:t>
      </w:r>
    </w:p>
    <w:p w:rsidR="008B673B" w:rsidRPr="00431F6A" w:rsidRDefault="00661500" w:rsidP="00431F6A">
      <w:pPr>
        <w:pStyle w:val="Listepuces"/>
        <w:numPr>
          <w:ilvl w:val="2"/>
          <w:numId w:val="3"/>
        </w:numPr>
      </w:pPr>
      <w:r w:rsidRPr="00431F6A">
        <w:t>Pied gauche</w:t>
      </w:r>
    </w:p>
    <w:p w:rsidR="008B673B" w:rsidRPr="00431F6A" w:rsidRDefault="00661500" w:rsidP="00431F6A">
      <w:pPr>
        <w:pStyle w:val="Listepuces"/>
        <w:numPr>
          <w:ilvl w:val="2"/>
          <w:numId w:val="3"/>
        </w:numPr>
      </w:pPr>
      <w:r w:rsidRPr="00431F6A">
        <w:t>Hanche droite</w:t>
      </w:r>
    </w:p>
    <w:p w:rsidR="008B673B" w:rsidRPr="00431F6A" w:rsidRDefault="00661500" w:rsidP="00431F6A">
      <w:pPr>
        <w:pStyle w:val="Listepuces"/>
        <w:numPr>
          <w:ilvl w:val="2"/>
          <w:numId w:val="3"/>
        </w:numPr>
      </w:pPr>
      <w:r w:rsidRPr="00431F6A">
        <w:t>Genou droit</w:t>
      </w:r>
    </w:p>
    <w:p w:rsidR="008B673B" w:rsidRPr="00431F6A" w:rsidRDefault="00661500" w:rsidP="00431F6A">
      <w:pPr>
        <w:pStyle w:val="Listepuces"/>
        <w:numPr>
          <w:ilvl w:val="2"/>
          <w:numId w:val="3"/>
        </w:numPr>
      </w:pPr>
      <w:r w:rsidRPr="00431F6A">
        <w:t>Cheville droite</w:t>
      </w:r>
    </w:p>
    <w:p w:rsidR="00EA6C26" w:rsidRDefault="00661500" w:rsidP="00EA6C26">
      <w:pPr>
        <w:pStyle w:val="Listepuces"/>
        <w:numPr>
          <w:ilvl w:val="2"/>
          <w:numId w:val="3"/>
        </w:numPr>
        <w:sectPr w:rsidR="00EA6C26" w:rsidSect="00431F6A">
          <w:type w:val="continuous"/>
          <w:pgSz w:w="12240" w:h="15840" w:code="1"/>
          <w:pgMar w:top="1440" w:right="1440" w:bottom="1440" w:left="1440" w:header="720" w:footer="864" w:gutter="0"/>
          <w:cols w:num="2" w:space="720"/>
          <w:docGrid w:linePitch="360"/>
        </w:sectPr>
      </w:pPr>
      <w:r w:rsidRPr="00431F6A">
        <w:t>Pied droit</w:t>
      </w:r>
    </w:p>
    <w:p w:rsidR="00431F6A" w:rsidRDefault="00D8022A" w:rsidP="00D8022A">
      <w:pPr>
        <w:pStyle w:val="Listepuces"/>
      </w:pPr>
      <w:r>
        <w:lastRenderedPageBreak/>
        <w:t>Modèle 3D : nous aurons besoin de modèles compatibles avec les données acquises par le capteur, ainsi pour simplifier les choses nous donnerons au modèle le même squelette que celui acquis par le capteur. Ci-dessous, l’arbre représentatif du dit squelette</w:t>
      </w:r>
    </w:p>
    <w:p w:rsidR="00366ADD" w:rsidRDefault="00366ADD" w:rsidP="00366ADD">
      <w:pPr>
        <w:pStyle w:val="Listepuces"/>
        <w:keepNext/>
        <w:numPr>
          <w:ilvl w:val="0"/>
          <w:numId w:val="0"/>
        </w:numPr>
        <w:ind w:left="432" w:hanging="288"/>
      </w:pPr>
      <w:r w:rsidRPr="00366ADD">
        <w:rPr>
          <w:noProof/>
        </w:rPr>
        <w:lastRenderedPageBreak/>
        <w:drawing>
          <wp:inline distT="0" distB="0" distL="0" distR="0" wp14:anchorId="795868D0" wp14:editId="4FB9F32A">
            <wp:extent cx="5943600" cy="2814955"/>
            <wp:effectExtent l="0" t="38100" r="0" b="99695"/>
            <wp:docPr id="26" name="Diagramme 26" descr="Organigramme hiérarchique" title="Graphique Smart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E6DA3" w:rsidRDefault="00366ADD" w:rsidP="00D8022A">
      <w:pPr>
        <w:pStyle w:val="Lgende"/>
      </w:pPr>
      <w:r>
        <w:t xml:space="preserve">Figure </w:t>
      </w:r>
      <w:fldSimple w:instr=" SEQ Figure \* ARABIC ">
        <w:r>
          <w:rPr>
            <w:noProof/>
          </w:rPr>
          <w:t>1</w:t>
        </w:r>
      </w:fldSimple>
      <w:r>
        <w:t xml:space="preserve"> -</w:t>
      </w:r>
      <w:r>
        <w:rPr>
          <w:noProof/>
        </w:rPr>
        <w:t xml:space="preserve"> Arbre des points du squelette</w:t>
      </w:r>
    </w:p>
    <w:p w:rsidR="002E6DA3" w:rsidRDefault="006C7A25" w:rsidP="006C7A25">
      <w:pPr>
        <w:pStyle w:val="Titre1"/>
      </w:pPr>
      <w:r>
        <w:t>Mise en œuvre</w:t>
      </w:r>
    </w:p>
    <w:p w:rsidR="006C7A25" w:rsidRDefault="006C7A25" w:rsidP="006C7A25">
      <w:pPr>
        <w:pStyle w:val="Titre2"/>
        <w:numPr>
          <w:ilvl w:val="0"/>
          <w:numId w:val="5"/>
        </w:numPr>
      </w:pPr>
      <w:r>
        <w:t>Plan de mise en œuvre</w:t>
      </w:r>
    </w:p>
    <w:p w:rsidR="006C7A25" w:rsidRDefault="00735D24" w:rsidP="006C7A25">
      <w:r>
        <w:t>Le projet sera disponible à tout moment sur git à l’adresse suivante :</w:t>
      </w:r>
    </w:p>
    <w:p w:rsidR="006C7A25" w:rsidRDefault="006C7A25" w:rsidP="006C7A25">
      <w:pPr>
        <w:pStyle w:val="Titre2"/>
      </w:pPr>
      <w:r>
        <w:t>Algorithme principal</w:t>
      </w:r>
    </w:p>
    <w:p w:rsidR="002E6DA3" w:rsidRDefault="00D8022A" w:rsidP="00D8022A">
      <w:pPr>
        <w:pStyle w:val="Paragraphedeliste"/>
        <w:numPr>
          <w:ilvl w:val="0"/>
          <w:numId w:val="7"/>
        </w:numPr>
      </w:pPr>
      <w:r>
        <w:t>Acquisition des données</w:t>
      </w:r>
    </w:p>
    <w:p w:rsidR="00D8022A" w:rsidRDefault="00D8022A" w:rsidP="00D8022A">
      <w:pPr>
        <w:pStyle w:val="Paragraphedeliste"/>
        <w:numPr>
          <w:ilvl w:val="0"/>
          <w:numId w:val="7"/>
        </w:numPr>
      </w:pPr>
      <w:r>
        <w:t>Normalisation des données</w:t>
      </w:r>
    </w:p>
    <w:p w:rsidR="00D8022A" w:rsidRDefault="00D8022A" w:rsidP="00D8022A">
      <w:pPr>
        <w:pStyle w:val="Paragraphedeliste"/>
        <w:numPr>
          <w:ilvl w:val="0"/>
          <w:numId w:val="7"/>
        </w:numPr>
      </w:pPr>
      <w:r>
        <w:t>Calcul des matrices de transformation associées à chaque nœud</w:t>
      </w:r>
    </w:p>
    <w:p w:rsidR="00D8022A" w:rsidRDefault="00D8022A" w:rsidP="00D8022A">
      <w:pPr>
        <w:pStyle w:val="Paragraphedeliste"/>
        <w:numPr>
          <w:ilvl w:val="0"/>
          <w:numId w:val="7"/>
        </w:numPr>
      </w:pPr>
      <w:r>
        <w:t>Application pondérée sur les vertices liées</w:t>
      </w:r>
    </w:p>
    <w:p w:rsidR="00D8022A" w:rsidRDefault="00D8022A" w:rsidP="00D8022A">
      <w:pPr>
        <w:pStyle w:val="Paragraphedeliste"/>
        <w:numPr>
          <w:ilvl w:val="0"/>
          <w:numId w:val="7"/>
        </w:numPr>
      </w:pPr>
      <w:r>
        <w:t>Affichage du résultat</w:t>
      </w:r>
    </w:p>
    <w:p w:rsidR="00D8022A" w:rsidRDefault="00D8022A" w:rsidP="00D8022A">
      <w:pPr>
        <w:pStyle w:val="Paragraphedeliste"/>
        <w:numPr>
          <w:ilvl w:val="0"/>
          <w:numId w:val="7"/>
        </w:numPr>
      </w:pPr>
      <w:r>
        <w:t>Retour à l’étape 1</w:t>
      </w:r>
    </w:p>
    <w:p w:rsidR="006C7A25" w:rsidRDefault="006C7A25" w:rsidP="006C7A25">
      <w:pPr>
        <w:pStyle w:val="Titre2"/>
      </w:pPr>
      <w:r>
        <w:t>Chronologie/planification principale</w:t>
      </w:r>
    </w:p>
    <w:p w:rsidR="006C7A25" w:rsidRDefault="004812D1" w:rsidP="004812D1">
      <w:pPr>
        <w:pStyle w:val="Paragraphedeliste"/>
        <w:numPr>
          <w:ilvl w:val="0"/>
          <w:numId w:val="8"/>
        </w:numPr>
      </w:pPr>
      <w:r>
        <w:t>Préparation d’un modèle</w:t>
      </w:r>
    </w:p>
    <w:p w:rsidR="004812D1" w:rsidRDefault="004812D1" w:rsidP="004812D1">
      <w:pPr>
        <w:pStyle w:val="Paragraphedeliste"/>
        <w:numPr>
          <w:ilvl w:val="0"/>
          <w:numId w:val="8"/>
        </w:numPr>
      </w:pPr>
      <w:r>
        <w:t>Manipulation manuelle du modèle sous Processing</w:t>
      </w:r>
    </w:p>
    <w:p w:rsidR="004812D1" w:rsidRDefault="004812D1" w:rsidP="004812D1">
      <w:pPr>
        <w:pStyle w:val="Paragraphedeliste"/>
        <w:numPr>
          <w:ilvl w:val="0"/>
          <w:numId w:val="8"/>
        </w:numPr>
      </w:pPr>
      <w:r>
        <w:t>Elaboration du traitement principal</w:t>
      </w:r>
    </w:p>
    <w:p w:rsidR="004812D1" w:rsidRDefault="004812D1" w:rsidP="00735D24">
      <w:pPr>
        <w:pStyle w:val="Paragraphedeliste"/>
        <w:numPr>
          <w:ilvl w:val="0"/>
          <w:numId w:val="8"/>
        </w:numPr>
      </w:pPr>
      <w:r>
        <w:t>Ajout de fonctionnalités supplémentaires (déboggage, changement de modèle, …)</w:t>
      </w:r>
    </w:p>
    <w:p w:rsidR="00B77249" w:rsidRDefault="00B77249" w:rsidP="00B77249">
      <w:pPr>
        <w:pStyle w:val="Titre2"/>
      </w:pPr>
      <w:r>
        <w:t>Mots-clés</w:t>
      </w:r>
    </w:p>
    <w:p w:rsidR="00B77249" w:rsidRDefault="00B77249" w:rsidP="00B77249">
      <w:pPr>
        <w:pStyle w:val="Listepuces"/>
        <w:sectPr w:rsidR="00B77249" w:rsidSect="00431F6A">
          <w:type w:val="continuous"/>
          <w:pgSz w:w="12240" w:h="15840" w:code="1"/>
          <w:pgMar w:top="1440" w:right="1440" w:bottom="1440" w:left="1440" w:header="720" w:footer="864" w:gutter="0"/>
          <w:cols w:space="720"/>
          <w:docGrid w:linePitch="360"/>
        </w:sectPr>
      </w:pPr>
    </w:p>
    <w:p w:rsidR="00B77249" w:rsidRDefault="00B77249" w:rsidP="00B77249">
      <w:pPr>
        <w:pStyle w:val="Listepuces"/>
      </w:pPr>
      <w:r>
        <w:lastRenderedPageBreak/>
        <w:t>Quaternion</w:t>
      </w:r>
    </w:p>
    <w:p w:rsidR="00B77249" w:rsidRDefault="00B77249" w:rsidP="00B77249">
      <w:pPr>
        <w:pStyle w:val="Listepuces"/>
      </w:pPr>
      <w:r>
        <w:t>Interpolation</w:t>
      </w:r>
    </w:p>
    <w:p w:rsidR="00B77249" w:rsidRDefault="00B77249" w:rsidP="00B77249">
      <w:pPr>
        <w:pStyle w:val="Listepuces"/>
      </w:pPr>
      <w:r>
        <w:t>Bone</w:t>
      </w:r>
    </w:p>
    <w:p w:rsidR="00B77249" w:rsidRDefault="00B77249" w:rsidP="00B77249">
      <w:pPr>
        <w:pStyle w:val="Listepuces"/>
      </w:pPr>
      <w:r>
        <w:lastRenderedPageBreak/>
        <w:t>Vertex</w:t>
      </w:r>
    </w:p>
    <w:p w:rsidR="00B77249" w:rsidRDefault="00B77249" w:rsidP="00B77249">
      <w:pPr>
        <w:pStyle w:val="Listepuces"/>
      </w:pPr>
      <w:r>
        <w:t>Rigging</w:t>
      </w:r>
    </w:p>
    <w:p w:rsidR="00B77249" w:rsidRDefault="00B77249" w:rsidP="00B77249">
      <w:pPr>
        <w:pStyle w:val="Listepuces"/>
      </w:pPr>
      <w:r>
        <w:t>Skinning</w:t>
      </w:r>
    </w:p>
    <w:p w:rsidR="00B77249" w:rsidRDefault="00B77249" w:rsidP="00B77249">
      <w:pPr>
        <w:pStyle w:val="Listepuces"/>
      </w:pPr>
      <w:r>
        <w:lastRenderedPageBreak/>
        <w:t>Weighting</w:t>
      </w:r>
    </w:p>
    <w:p w:rsidR="00B77249" w:rsidRDefault="00B77249" w:rsidP="00B77249">
      <w:pPr>
        <w:pStyle w:val="Listepuces"/>
      </w:pPr>
      <w:r>
        <w:t>Animation squelettale</w:t>
      </w:r>
    </w:p>
    <w:p w:rsidR="00B77249" w:rsidRPr="00B77249" w:rsidRDefault="00B77249" w:rsidP="00B77249">
      <w:pPr>
        <w:pStyle w:val="Listepuces"/>
      </w:pPr>
      <w:r>
        <w:t>Matrice de transformation</w:t>
      </w:r>
    </w:p>
    <w:sectPr w:rsidR="00B77249" w:rsidRPr="00B77249" w:rsidSect="00735D24">
      <w:type w:val="continuous"/>
      <w:pgSz w:w="12240" w:h="15840" w:code="1"/>
      <w:pgMar w:top="1440" w:right="1440" w:bottom="1440" w:left="1440" w:header="720" w:footer="864"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B9A" w:rsidRDefault="00F16B9A" w:rsidP="006C7A25">
      <w:r>
        <w:separator/>
      </w:r>
    </w:p>
  </w:endnote>
  <w:endnote w:type="continuationSeparator" w:id="0">
    <w:p w:rsidR="00F16B9A" w:rsidRDefault="00F16B9A" w:rsidP="006C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652728"/>
      <w:docPartObj>
        <w:docPartGallery w:val="Page Numbers (Bottom of Page)"/>
        <w:docPartUnique/>
      </w:docPartObj>
    </w:sdtPr>
    <w:sdtEndPr/>
    <w:sdtContent>
      <w:p w:rsidR="00360F4F" w:rsidRDefault="00360F4F" w:rsidP="006C7A25">
        <w:pPr>
          <w:pStyle w:val="Pieddepage"/>
        </w:pPr>
        <w:r>
          <w:fldChar w:fldCharType="begin"/>
        </w:r>
        <w:r>
          <w:instrText>PAGE   \* MERGEFORMAT</w:instrText>
        </w:r>
        <w:r>
          <w:fldChar w:fldCharType="separate"/>
        </w:r>
        <w:r w:rsidR="00EA6C26">
          <w:t>2</w:t>
        </w:r>
        <w:r>
          <w:fldChar w:fldCharType="end"/>
        </w:r>
      </w:p>
    </w:sdtContent>
  </w:sdt>
  <w:p w:rsidR="00360F4F" w:rsidRDefault="00F16B9A" w:rsidP="00366ADD">
    <w:pPr>
      <w:pStyle w:val="Pieddepage"/>
      <w:jc w:val="left"/>
    </w:pPr>
    <w:sdt>
      <w:sdtPr>
        <w:alias w:val="Titre "/>
        <w:tag w:val=""/>
        <w:id w:val="-644820373"/>
        <w:placeholder>
          <w:docPart w:val="6C606182C4DC4F8585202DC41CCB3BF1"/>
        </w:placeholder>
        <w:dataBinding w:prefixMappings="xmlns:ns0='http://purl.org/dc/elements/1.1/' xmlns:ns1='http://schemas.openxmlformats.org/package/2006/metadata/core-properties' " w:xpath="/ns1:coreProperties[1]/ns0:title[1]" w:storeItemID="{6C3C8BC8-F283-45AE-878A-BAB7291924A1}"/>
        <w:text/>
      </w:sdtPr>
      <w:sdtEndPr/>
      <w:sdtContent>
        <w:r w:rsidR="005343F6">
          <w:t>Contrôle d’avatar par Kinect</w:t>
        </w:r>
      </w:sdtContent>
    </w:sdt>
    <w:r w:rsidR="00360F4F">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B9A" w:rsidRDefault="00F16B9A" w:rsidP="006C7A25">
      <w:r>
        <w:separator/>
      </w:r>
    </w:p>
  </w:footnote>
  <w:footnote w:type="continuationSeparator" w:id="0">
    <w:p w:rsidR="00F16B9A" w:rsidRDefault="00F16B9A" w:rsidP="006C7A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4A13B07"/>
    <w:multiLevelType w:val="hybridMultilevel"/>
    <w:tmpl w:val="C7E651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B54C7"/>
    <w:multiLevelType w:val="hybridMultilevel"/>
    <w:tmpl w:val="9A6EF452"/>
    <w:lvl w:ilvl="0" w:tplc="98A46836">
      <w:start w:val="1"/>
      <w:numFmt w:val="bullet"/>
      <w:lvlText w:val="•"/>
      <w:lvlJc w:val="left"/>
      <w:pPr>
        <w:tabs>
          <w:tab w:val="num" w:pos="720"/>
        </w:tabs>
        <w:ind w:left="720" w:hanging="360"/>
      </w:pPr>
      <w:rPr>
        <w:rFonts w:ascii="Times New Roman" w:hAnsi="Times New Roman" w:hint="default"/>
      </w:rPr>
    </w:lvl>
    <w:lvl w:ilvl="1" w:tplc="6E8C58FC">
      <w:numFmt w:val="none"/>
      <w:lvlText w:val=""/>
      <w:lvlJc w:val="left"/>
      <w:pPr>
        <w:tabs>
          <w:tab w:val="num" w:pos="360"/>
        </w:tabs>
      </w:pPr>
    </w:lvl>
    <w:lvl w:ilvl="2" w:tplc="1B841006">
      <w:numFmt w:val="none"/>
      <w:lvlText w:val=""/>
      <w:lvlJc w:val="left"/>
      <w:pPr>
        <w:tabs>
          <w:tab w:val="num" w:pos="360"/>
        </w:tabs>
      </w:pPr>
    </w:lvl>
    <w:lvl w:ilvl="3" w:tplc="2F367D82">
      <w:numFmt w:val="none"/>
      <w:lvlText w:val=""/>
      <w:lvlJc w:val="left"/>
      <w:pPr>
        <w:tabs>
          <w:tab w:val="num" w:pos="360"/>
        </w:tabs>
      </w:pPr>
    </w:lvl>
    <w:lvl w:ilvl="4" w:tplc="8C808D72">
      <w:numFmt w:val="none"/>
      <w:lvlText w:val=""/>
      <w:lvlJc w:val="left"/>
      <w:pPr>
        <w:tabs>
          <w:tab w:val="num" w:pos="360"/>
        </w:tabs>
      </w:pPr>
    </w:lvl>
    <w:lvl w:ilvl="5" w:tplc="D61C6A58">
      <w:numFmt w:val="none"/>
      <w:lvlText w:val=""/>
      <w:lvlJc w:val="left"/>
      <w:pPr>
        <w:tabs>
          <w:tab w:val="num" w:pos="360"/>
        </w:tabs>
      </w:pPr>
    </w:lvl>
    <w:lvl w:ilvl="6" w:tplc="545A501E" w:tentative="1">
      <w:start w:val="1"/>
      <w:numFmt w:val="bullet"/>
      <w:lvlText w:val="•"/>
      <w:lvlJc w:val="left"/>
      <w:pPr>
        <w:tabs>
          <w:tab w:val="num" w:pos="5040"/>
        </w:tabs>
        <w:ind w:left="5040" w:hanging="360"/>
      </w:pPr>
      <w:rPr>
        <w:rFonts w:ascii="Times New Roman" w:hAnsi="Times New Roman" w:hint="default"/>
      </w:rPr>
    </w:lvl>
    <w:lvl w:ilvl="7" w:tplc="119282A0" w:tentative="1">
      <w:start w:val="1"/>
      <w:numFmt w:val="bullet"/>
      <w:lvlText w:val="•"/>
      <w:lvlJc w:val="left"/>
      <w:pPr>
        <w:tabs>
          <w:tab w:val="num" w:pos="5760"/>
        </w:tabs>
        <w:ind w:left="5760" w:hanging="360"/>
      </w:pPr>
      <w:rPr>
        <w:rFonts w:ascii="Times New Roman" w:hAnsi="Times New Roman" w:hint="default"/>
      </w:rPr>
    </w:lvl>
    <w:lvl w:ilvl="8" w:tplc="A2008112" w:tentative="1">
      <w:start w:val="1"/>
      <w:numFmt w:val="bullet"/>
      <w:lvlText w:val="•"/>
      <w:lvlJc w:val="left"/>
      <w:pPr>
        <w:tabs>
          <w:tab w:val="num" w:pos="6480"/>
        </w:tabs>
        <w:ind w:left="6480" w:hanging="360"/>
      </w:pPr>
      <w:rPr>
        <w:rFonts w:ascii="Times New Roman" w:hAnsi="Times New Roman" w:hint="default"/>
      </w:rPr>
    </w:lvl>
  </w:abstractNum>
  <w:abstractNum w:abstractNumId="4">
    <w:nsid w:val="4A4B75EB"/>
    <w:multiLevelType w:val="hybridMultilevel"/>
    <w:tmpl w:val="15920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EB"/>
    <w:rsid w:val="00071E6B"/>
    <w:rsid w:val="00225582"/>
    <w:rsid w:val="002E6DA3"/>
    <w:rsid w:val="00360F4F"/>
    <w:rsid w:val="00366ADD"/>
    <w:rsid w:val="0037247E"/>
    <w:rsid w:val="00431F6A"/>
    <w:rsid w:val="004812D1"/>
    <w:rsid w:val="004E5FA3"/>
    <w:rsid w:val="005343F6"/>
    <w:rsid w:val="005C7B94"/>
    <w:rsid w:val="00661500"/>
    <w:rsid w:val="006C7A25"/>
    <w:rsid w:val="0071698E"/>
    <w:rsid w:val="00735D24"/>
    <w:rsid w:val="00754E44"/>
    <w:rsid w:val="00892FEB"/>
    <w:rsid w:val="008B673B"/>
    <w:rsid w:val="00B77249"/>
    <w:rsid w:val="00C722FA"/>
    <w:rsid w:val="00D8022A"/>
    <w:rsid w:val="00E047EE"/>
    <w:rsid w:val="00E24616"/>
    <w:rsid w:val="00EA6C26"/>
    <w:rsid w:val="00ED261E"/>
    <w:rsid w:val="00F1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5BD23A-460B-416D-8D40-08486D24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A25"/>
    <w:pPr>
      <w:jc w:val="both"/>
    </w:pPr>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Lgende">
    <w:name w:val="caption"/>
    <w:basedOn w:val="Normal"/>
    <w:next w:val="Normal"/>
    <w:uiPriority w:val="35"/>
    <w:unhideWhenUsed/>
    <w:qFormat/>
    <w:rsid w:val="00366ADD"/>
    <w:pPr>
      <w:spacing w:after="200" w:line="240" w:lineRule="auto"/>
    </w:pPr>
    <w:rPr>
      <w:i/>
      <w:iCs/>
      <w:color w:val="2C283A" w:themeColor="text2"/>
      <w:szCs w:val="18"/>
    </w:rPr>
  </w:style>
  <w:style w:type="paragraph" w:styleId="Paragraphedeliste">
    <w:name w:val="List Paragraph"/>
    <w:basedOn w:val="Normal"/>
    <w:uiPriority w:val="34"/>
    <w:qFormat/>
    <w:rsid w:val="00D80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55665">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547"/>
          <w:marRight w:val="0"/>
          <w:marTop w:val="0"/>
          <w:marBottom w:val="0"/>
          <w:divBdr>
            <w:top w:val="none" w:sz="0" w:space="0" w:color="auto"/>
            <w:left w:val="none" w:sz="0" w:space="0" w:color="auto"/>
            <w:bottom w:val="none" w:sz="0" w:space="0" w:color="auto"/>
            <w:right w:val="none" w:sz="0" w:space="0" w:color="auto"/>
          </w:divBdr>
        </w:div>
        <w:div w:id="2022582924">
          <w:marLeft w:val="1166"/>
          <w:marRight w:val="0"/>
          <w:marTop w:val="0"/>
          <w:marBottom w:val="0"/>
          <w:divBdr>
            <w:top w:val="none" w:sz="0" w:space="0" w:color="auto"/>
            <w:left w:val="none" w:sz="0" w:space="0" w:color="auto"/>
            <w:bottom w:val="none" w:sz="0" w:space="0" w:color="auto"/>
            <w:right w:val="none" w:sz="0" w:space="0" w:color="auto"/>
          </w:divBdr>
        </w:div>
        <w:div w:id="2047291176">
          <w:marLeft w:val="1800"/>
          <w:marRight w:val="0"/>
          <w:marTop w:val="0"/>
          <w:marBottom w:val="0"/>
          <w:divBdr>
            <w:top w:val="none" w:sz="0" w:space="0" w:color="auto"/>
            <w:left w:val="none" w:sz="0" w:space="0" w:color="auto"/>
            <w:bottom w:val="none" w:sz="0" w:space="0" w:color="auto"/>
            <w:right w:val="none" w:sz="0" w:space="0" w:color="auto"/>
          </w:divBdr>
        </w:div>
        <w:div w:id="1777368087">
          <w:marLeft w:val="2520"/>
          <w:marRight w:val="0"/>
          <w:marTop w:val="0"/>
          <w:marBottom w:val="0"/>
          <w:divBdr>
            <w:top w:val="none" w:sz="0" w:space="0" w:color="auto"/>
            <w:left w:val="none" w:sz="0" w:space="0" w:color="auto"/>
            <w:bottom w:val="none" w:sz="0" w:space="0" w:color="auto"/>
            <w:right w:val="none" w:sz="0" w:space="0" w:color="auto"/>
          </w:divBdr>
        </w:div>
        <w:div w:id="37627300">
          <w:marLeft w:val="3240"/>
          <w:marRight w:val="0"/>
          <w:marTop w:val="0"/>
          <w:marBottom w:val="0"/>
          <w:divBdr>
            <w:top w:val="none" w:sz="0" w:space="0" w:color="auto"/>
            <w:left w:val="none" w:sz="0" w:space="0" w:color="auto"/>
            <w:bottom w:val="none" w:sz="0" w:space="0" w:color="auto"/>
            <w:right w:val="none" w:sz="0" w:space="0" w:color="auto"/>
          </w:divBdr>
        </w:div>
        <w:div w:id="1956060062">
          <w:marLeft w:val="3960"/>
          <w:marRight w:val="0"/>
          <w:marTop w:val="0"/>
          <w:marBottom w:val="0"/>
          <w:divBdr>
            <w:top w:val="none" w:sz="0" w:space="0" w:color="auto"/>
            <w:left w:val="none" w:sz="0" w:space="0" w:color="auto"/>
            <w:bottom w:val="none" w:sz="0" w:space="0" w:color="auto"/>
            <w:right w:val="none" w:sz="0" w:space="0" w:color="auto"/>
          </w:divBdr>
        </w:div>
        <w:div w:id="1638874063">
          <w:marLeft w:val="3960"/>
          <w:marRight w:val="0"/>
          <w:marTop w:val="0"/>
          <w:marBottom w:val="0"/>
          <w:divBdr>
            <w:top w:val="none" w:sz="0" w:space="0" w:color="auto"/>
            <w:left w:val="none" w:sz="0" w:space="0" w:color="auto"/>
            <w:bottom w:val="none" w:sz="0" w:space="0" w:color="auto"/>
            <w:right w:val="none" w:sz="0" w:space="0" w:color="auto"/>
          </w:divBdr>
        </w:div>
        <w:div w:id="445273436">
          <w:marLeft w:val="1166"/>
          <w:marRight w:val="0"/>
          <w:marTop w:val="0"/>
          <w:marBottom w:val="0"/>
          <w:divBdr>
            <w:top w:val="none" w:sz="0" w:space="0" w:color="auto"/>
            <w:left w:val="none" w:sz="0" w:space="0" w:color="auto"/>
            <w:bottom w:val="none" w:sz="0" w:space="0" w:color="auto"/>
            <w:right w:val="none" w:sz="0" w:space="0" w:color="auto"/>
          </w:divBdr>
        </w:div>
        <w:div w:id="703404877">
          <w:marLeft w:val="1800"/>
          <w:marRight w:val="0"/>
          <w:marTop w:val="0"/>
          <w:marBottom w:val="0"/>
          <w:divBdr>
            <w:top w:val="none" w:sz="0" w:space="0" w:color="auto"/>
            <w:left w:val="none" w:sz="0" w:space="0" w:color="auto"/>
            <w:bottom w:val="none" w:sz="0" w:space="0" w:color="auto"/>
            <w:right w:val="none" w:sz="0" w:space="0" w:color="auto"/>
          </w:divBdr>
        </w:div>
        <w:div w:id="1793476017">
          <w:marLeft w:val="1166"/>
          <w:marRight w:val="0"/>
          <w:marTop w:val="0"/>
          <w:marBottom w:val="0"/>
          <w:divBdr>
            <w:top w:val="none" w:sz="0" w:space="0" w:color="auto"/>
            <w:left w:val="none" w:sz="0" w:space="0" w:color="auto"/>
            <w:bottom w:val="none" w:sz="0" w:space="0" w:color="auto"/>
            <w:right w:val="none" w:sz="0" w:space="0" w:color="auto"/>
          </w:divBdr>
        </w:div>
        <w:div w:id="24411237">
          <w:marLeft w:val="1800"/>
          <w:marRight w:val="0"/>
          <w:marTop w:val="0"/>
          <w:marBottom w:val="0"/>
          <w:divBdr>
            <w:top w:val="none" w:sz="0" w:space="0" w:color="auto"/>
            <w:left w:val="none" w:sz="0" w:space="0" w:color="auto"/>
            <w:bottom w:val="none" w:sz="0" w:space="0" w:color="auto"/>
            <w:right w:val="none" w:sz="0" w:space="0" w:color="auto"/>
          </w:divBdr>
        </w:div>
        <w:div w:id="1650597702">
          <w:marLeft w:val="2520"/>
          <w:marRight w:val="0"/>
          <w:marTop w:val="0"/>
          <w:marBottom w:val="0"/>
          <w:divBdr>
            <w:top w:val="none" w:sz="0" w:space="0" w:color="auto"/>
            <w:left w:val="none" w:sz="0" w:space="0" w:color="auto"/>
            <w:bottom w:val="none" w:sz="0" w:space="0" w:color="auto"/>
            <w:right w:val="none" w:sz="0" w:space="0" w:color="auto"/>
          </w:divBdr>
        </w:div>
        <w:div w:id="396830530">
          <w:marLeft w:val="3240"/>
          <w:marRight w:val="0"/>
          <w:marTop w:val="0"/>
          <w:marBottom w:val="0"/>
          <w:divBdr>
            <w:top w:val="none" w:sz="0" w:space="0" w:color="auto"/>
            <w:left w:val="none" w:sz="0" w:space="0" w:color="auto"/>
            <w:bottom w:val="none" w:sz="0" w:space="0" w:color="auto"/>
            <w:right w:val="none" w:sz="0" w:space="0" w:color="auto"/>
          </w:divBdr>
        </w:div>
        <w:div w:id="1738892874">
          <w:marLeft w:val="3960"/>
          <w:marRight w:val="0"/>
          <w:marTop w:val="0"/>
          <w:marBottom w:val="0"/>
          <w:divBdr>
            <w:top w:val="none" w:sz="0" w:space="0" w:color="auto"/>
            <w:left w:val="none" w:sz="0" w:space="0" w:color="auto"/>
            <w:bottom w:val="none" w:sz="0" w:space="0" w:color="auto"/>
            <w:right w:val="none" w:sz="0" w:space="0" w:color="auto"/>
          </w:divBdr>
        </w:div>
        <w:div w:id="241138339">
          <w:marLeft w:val="3960"/>
          <w:marRight w:val="0"/>
          <w:marTop w:val="0"/>
          <w:marBottom w:val="0"/>
          <w:divBdr>
            <w:top w:val="none" w:sz="0" w:space="0" w:color="auto"/>
            <w:left w:val="none" w:sz="0" w:space="0" w:color="auto"/>
            <w:bottom w:val="none" w:sz="0" w:space="0" w:color="auto"/>
            <w:right w:val="none" w:sz="0" w:space="0" w:color="auto"/>
          </w:divBdr>
        </w:div>
        <w:div w:id="1098403566">
          <w:marLeft w:val="547"/>
          <w:marRight w:val="0"/>
          <w:marTop w:val="0"/>
          <w:marBottom w:val="0"/>
          <w:divBdr>
            <w:top w:val="none" w:sz="0" w:space="0" w:color="auto"/>
            <w:left w:val="none" w:sz="0" w:space="0" w:color="auto"/>
            <w:bottom w:val="none" w:sz="0" w:space="0" w:color="auto"/>
            <w:right w:val="none" w:sz="0" w:space="0" w:color="auto"/>
          </w:divBdr>
        </w:div>
        <w:div w:id="1665234605">
          <w:marLeft w:val="1166"/>
          <w:marRight w:val="0"/>
          <w:marTop w:val="0"/>
          <w:marBottom w:val="0"/>
          <w:divBdr>
            <w:top w:val="none" w:sz="0" w:space="0" w:color="auto"/>
            <w:left w:val="none" w:sz="0" w:space="0" w:color="auto"/>
            <w:bottom w:val="none" w:sz="0" w:space="0" w:color="auto"/>
            <w:right w:val="none" w:sz="0" w:space="0" w:color="auto"/>
          </w:divBdr>
        </w:div>
        <w:div w:id="670832406">
          <w:marLeft w:val="1800"/>
          <w:marRight w:val="0"/>
          <w:marTop w:val="0"/>
          <w:marBottom w:val="0"/>
          <w:divBdr>
            <w:top w:val="none" w:sz="0" w:space="0" w:color="auto"/>
            <w:left w:val="none" w:sz="0" w:space="0" w:color="auto"/>
            <w:bottom w:val="none" w:sz="0" w:space="0" w:color="auto"/>
            <w:right w:val="none" w:sz="0" w:space="0" w:color="auto"/>
          </w:divBdr>
        </w:div>
        <w:div w:id="1468013657">
          <w:marLeft w:val="2520"/>
          <w:marRight w:val="0"/>
          <w:marTop w:val="0"/>
          <w:marBottom w:val="0"/>
          <w:divBdr>
            <w:top w:val="none" w:sz="0" w:space="0" w:color="auto"/>
            <w:left w:val="none" w:sz="0" w:space="0" w:color="auto"/>
            <w:bottom w:val="none" w:sz="0" w:space="0" w:color="auto"/>
            <w:right w:val="none" w:sz="0" w:space="0" w:color="auto"/>
          </w:divBdr>
        </w:div>
        <w:div w:id="1353843891">
          <w:marLeft w:val="3240"/>
          <w:marRight w:val="0"/>
          <w:marTop w:val="0"/>
          <w:marBottom w:val="0"/>
          <w:divBdr>
            <w:top w:val="none" w:sz="0" w:space="0" w:color="auto"/>
            <w:left w:val="none" w:sz="0" w:space="0" w:color="auto"/>
            <w:bottom w:val="none" w:sz="0" w:space="0" w:color="auto"/>
            <w:right w:val="none" w:sz="0" w:space="0" w:color="auto"/>
          </w:divBdr>
        </w:div>
        <w:div w:id="1260944913">
          <w:marLeft w:val="1166"/>
          <w:marRight w:val="0"/>
          <w:marTop w:val="0"/>
          <w:marBottom w:val="0"/>
          <w:divBdr>
            <w:top w:val="none" w:sz="0" w:space="0" w:color="auto"/>
            <w:left w:val="none" w:sz="0" w:space="0" w:color="auto"/>
            <w:bottom w:val="none" w:sz="0" w:space="0" w:color="auto"/>
            <w:right w:val="none" w:sz="0" w:space="0" w:color="auto"/>
          </w:divBdr>
        </w:div>
        <w:div w:id="524439005">
          <w:marLeft w:val="1800"/>
          <w:marRight w:val="0"/>
          <w:marTop w:val="0"/>
          <w:marBottom w:val="0"/>
          <w:divBdr>
            <w:top w:val="none" w:sz="0" w:space="0" w:color="auto"/>
            <w:left w:val="none" w:sz="0" w:space="0" w:color="auto"/>
            <w:bottom w:val="none" w:sz="0" w:space="0" w:color="auto"/>
            <w:right w:val="none" w:sz="0" w:space="0" w:color="auto"/>
          </w:divBdr>
        </w:div>
        <w:div w:id="240143605">
          <w:marLeft w:val="2520"/>
          <w:marRight w:val="0"/>
          <w:marTop w:val="0"/>
          <w:marBottom w:val="0"/>
          <w:divBdr>
            <w:top w:val="none" w:sz="0" w:space="0" w:color="auto"/>
            <w:left w:val="none" w:sz="0" w:space="0" w:color="auto"/>
            <w:bottom w:val="none" w:sz="0" w:space="0" w:color="auto"/>
            <w:right w:val="none" w:sz="0" w:space="0" w:color="auto"/>
          </w:divBdr>
        </w:div>
        <w:div w:id="2063669565">
          <w:marLeft w:val="3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o&#238;t\AppData\Roaming\Microsoft\Templates\Objectif%20g&#233;n&#233;ral%20de%20proje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FAFD96-3601-4F17-BB82-DBBBA6C512D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19599602-9E94-449B-AE02-46C30491E28C}">
      <dgm:prSet phldrT="[Text]"/>
      <dgm:spPr/>
      <dgm:t>
        <a:bodyPr/>
        <a:lstStyle/>
        <a:p>
          <a:pPr algn="ctr" defTabSz="914400">
            <a:buNone/>
          </a:pPr>
          <a:r>
            <a:rPr lang="fr-FR" noProof="1" smtClean="0"/>
            <a:t>Racine</a:t>
          </a:r>
          <a:endParaRPr lang="fr-FR" noProof="1"/>
        </a:p>
      </dgm:t>
    </dgm:pt>
    <dgm:pt modelId="{FF371F54-3EAD-4229-B33D-30FA8E522AE4}" type="parTrans" cxnId="{7A02F5AF-F9F5-4778-A66E-DE024A3A34D9}">
      <dgm:prSet/>
      <dgm:spPr/>
      <dgm:t>
        <a:bodyPr/>
        <a:lstStyle/>
        <a:p>
          <a:endParaRPr lang="en-US"/>
        </a:p>
      </dgm:t>
    </dgm:pt>
    <dgm:pt modelId="{2A88706E-F8B3-4E84-B216-AB828E178267}" type="sibTrans" cxnId="{7A02F5AF-F9F5-4778-A66E-DE024A3A34D9}">
      <dgm:prSet/>
      <dgm:spPr/>
      <dgm:t>
        <a:bodyPr/>
        <a:lstStyle/>
        <a:p>
          <a:endParaRPr lang="en-US"/>
        </a:p>
      </dgm:t>
    </dgm:pt>
    <dgm:pt modelId="{6FD54DCC-0420-4B69-949E-C600DAC3EA80}">
      <dgm:prSet phldrT="[Text]"/>
      <dgm:spPr/>
      <dgm:t>
        <a:bodyPr/>
        <a:lstStyle/>
        <a:p>
          <a:pPr algn="ctr" defTabSz="914400">
            <a:buNone/>
          </a:pPr>
          <a:r>
            <a:rPr lang="fr-FR" noProof="1" smtClean="0"/>
            <a:t>Torse</a:t>
          </a:r>
          <a:endParaRPr lang="fr-FR" noProof="1"/>
        </a:p>
      </dgm:t>
    </dgm:pt>
    <dgm:pt modelId="{6F5CF077-1342-46A1-93F1-68D7723F3F8C}" type="parTrans" cxnId="{A9A39EE7-F441-4563-AFFD-666EC4C4FD54}">
      <dgm:prSet/>
      <dgm:spPr/>
      <dgm:t>
        <a:bodyPr/>
        <a:lstStyle/>
        <a:p>
          <a:pPr algn="ctr"/>
          <a:endParaRPr lang="fr-FR" noProof="1"/>
        </a:p>
      </dgm:t>
    </dgm:pt>
    <dgm:pt modelId="{CE57F18C-7754-4245-BB8D-0DDD9139AB8E}" type="sibTrans" cxnId="{A9A39EE7-F441-4563-AFFD-666EC4C4FD54}">
      <dgm:prSet/>
      <dgm:spPr/>
      <dgm:t>
        <a:bodyPr/>
        <a:lstStyle/>
        <a:p>
          <a:endParaRPr lang="en-US"/>
        </a:p>
      </dgm:t>
    </dgm:pt>
    <dgm:pt modelId="{1A94D251-C1DF-49B7-B803-397CC4E374C8}">
      <dgm:prSet phldrT="[Text]"/>
      <dgm:spPr/>
      <dgm:t>
        <a:bodyPr/>
        <a:lstStyle/>
        <a:p>
          <a:pPr algn="ctr" defTabSz="914400">
            <a:buNone/>
          </a:pPr>
          <a:r>
            <a:rPr lang="fr-FR" noProof="1" smtClean="0"/>
            <a:t>Épaule gauche</a:t>
          </a:r>
          <a:endParaRPr lang="fr-FR" noProof="1"/>
        </a:p>
      </dgm:t>
    </dgm:pt>
    <dgm:pt modelId="{83470605-D50B-47C5-85E0-6C97CC1DEF2D}" type="parTrans" cxnId="{EB889005-384A-468F-A438-BCA4BE21A4EE}">
      <dgm:prSet/>
      <dgm:spPr/>
      <dgm:t>
        <a:bodyPr/>
        <a:lstStyle/>
        <a:p>
          <a:pPr algn="ctr"/>
          <a:endParaRPr lang="fr-FR" noProof="1"/>
        </a:p>
      </dgm:t>
    </dgm:pt>
    <dgm:pt modelId="{4B83F8D2-E6F1-4C2F-B422-0FF1AFE48807}" type="sibTrans" cxnId="{EB889005-384A-468F-A438-BCA4BE21A4EE}">
      <dgm:prSet/>
      <dgm:spPr/>
      <dgm:t>
        <a:bodyPr/>
        <a:lstStyle/>
        <a:p>
          <a:endParaRPr lang="en-US"/>
        </a:p>
      </dgm:t>
    </dgm:pt>
    <dgm:pt modelId="{D6D663EA-8C9E-4A6C-8696-EA6202B67EB8}">
      <dgm:prSet phldrT="[Text]"/>
      <dgm:spPr/>
      <dgm:t>
        <a:bodyPr/>
        <a:lstStyle/>
        <a:p>
          <a:pPr algn="ctr" defTabSz="914400">
            <a:buNone/>
          </a:pPr>
          <a:r>
            <a:rPr lang="fr-FR" noProof="1" smtClean="0"/>
            <a:t>Cou</a:t>
          </a:r>
          <a:endParaRPr lang="fr-FR" noProof="1"/>
        </a:p>
      </dgm:t>
    </dgm:pt>
    <dgm:pt modelId="{C618F4B1-D56C-40B0-A9BB-A1AC22AA90C0}" type="parTrans" cxnId="{6AD0832E-D0E5-4DFA-A2C1-539A1049A92A}">
      <dgm:prSet/>
      <dgm:spPr/>
      <dgm:t>
        <a:bodyPr/>
        <a:lstStyle/>
        <a:p>
          <a:pPr algn="ctr"/>
          <a:endParaRPr lang="fr-FR" noProof="1"/>
        </a:p>
      </dgm:t>
    </dgm:pt>
    <dgm:pt modelId="{350208D2-B2AB-46F5-A396-E4E2016A900E}" type="sibTrans" cxnId="{6AD0832E-D0E5-4DFA-A2C1-539A1049A92A}">
      <dgm:prSet/>
      <dgm:spPr/>
      <dgm:t>
        <a:bodyPr/>
        <a:lstStyle/>
        <a:p>
          <a:endParaRPr lang="en-US"/>
        </a:p>
      </dgm:t>
    </dgm:pt>
    <dgm:pt modelId="{0C87090F-02B0-44D5-BD4B-E5AE0D1FA7F1}">
      <dgm:prSet phldrT="[Text]"/>
      <dgm:spPr/>
      <dgm:t>
        <a:bodyPr/>
        <a:lstStyle/>
        <a:p>
          <a:pPr algn="ctr" defTabSz="914400">
            <a:buNone/>
          </a:pPr>
          <a:r>
            <a:rPr lang="fr-FR" noProof="1" smtClean="0"/>
            <a:t>Bassin</a:t>
          </a:r>
          <a:endParaRPr lang="fr-FR" noProof="1"/>
        </a:p>
      </dgm:t>
    </dgm:pt>
    <dgm:pt modelId="{48F43ED3-A177-4096-B556-EB782F87985E}" type="parTrans" cxnId="{30E0B992-157A-405B-8572-770CFD4D21A1}">
      <dgm:prSet/>
      <dgm:spPr/>
      <dgm:t>
        <a:bodyPr/>
        <a:lstStyle/>
        <a:p>
          <a:pPr algn="ctr"/>
          <a:endParaRPr lang="fr-FR" noProof="1"/>
        </a:p>
      </dgm:t>
    </dgm:pt>
    <dgm:pt modelId="{24E0BA02-AFC8-4BBC-85FF-8CECFE2FDD5C}" type="sibTrans" cxnId="{30E0B992-157A-405B-8572-770CFD4D21A1}">
      <dgm:prSet/>
      <dgm:spPr/>
      <dgm:t>
        <a:bodyPr/>
        <a:lstStyle/>
        <a:p>
          <a:endParaRPr lang="en-US"/>
        </a:p>
      </dgm:t>
    </dgm:pt>
    <dgm:pt modelId="{A97D053E-A973-4364-B69E-A280008FFC90}">
      <dgm:prSet phldrT="[Text]"/>
      <dgm:spPr/>
      <dgm:t>
        <a:bodyPr/>
        <a:lstStyle/>
        <a:p>
          <a:pPr algn="ctr" defTabSz="914400">
            <a:buNone/>
          </a:pPr>
          <a:r>
            <a:rPr lang="fr-FR" noProof="1" smtClean="0"/>
            <a:t>Hanche gauche</a:t>
          </a:r>
          <a:endParaRPr lang="fr-FR" noProof="1"/>
        </a:p>
      </dgm:t>
    </dgm:pt>
    <dgm:pt modelId="{0269C22A-A20B-4CCC-917A-8B311E437315}" type="parTrans" cxnId="{06C05031-CC2B-43C8-8D83-6BE882BBEE11}">
      <dgm:prSet/>
      <dgm:spPr/>
      <dgm:t>
        <a:bodyPr/>
        <a:lstStyle/>
        <a:p>
          <a:pPr algn="ctr"/>
          <a:endParaRPr lang="fr-FR" noProof="1"/>
        </a:p>
      </dgm:t>
    </dgm:pt>
    <dgm:pt modelId="{243C102C-DAA2-4245-A1D1-9E6A71F7AB05}" type="sibTrans" cxnId="{06C05031-CC2B-43C8-8D83-6BE882BBEE11}">
      <dgm:prSet/>
      <dgm:spPr/>
      <dgm:t>
        <a:bodyPr/>
        <a:lstStyle/>
        <a:p>
          <a:endParaRPr lang="en-US"/>
        </a:p>
      </dgm:t>
    </dgm:pt>
    <dgm:pt modelId="{17B28C8D-4122-47D7-B7FB-F388CF6C3000}">
      <dgm:prSet/>
      <dgm:spPr/>
      <dgm:t>
        <a:bodyPr/>
        <a:lstStyle/>
        <a:p>
          <a:pPr algn="ctr" defTabSz="914400">
            <a:buNone/>
          </a:pPr>
          <a:r>
            <a:rPr lang="fr-FR" noProof="1" smtClean="0"/>
            <a:t>Coude gauche</a:t>
          </a:r>
          <a:endParaRPr lang="fr-FR" noProof="1"/>
        </a:p>
      </dgm:t>
    </dgm:pt>
    <dgm:pt modelId="{542C2CD9-2A21-4722-8528-5FB4B05AB731}" type="parTrans" cxnId="{1CEBBBCE-A789-4745-947D-9861B5AF62B8}">
      <dgm:prSet/>
      <dgm:spPr/>
      <dgm:t>
        <a:bodyPr/>
        <a:lstStyle/>
        <a:p>
          <a:pPr algn="ctr"/>
          <a:endParaRPr lang="fr-FR" noProof="1"/>
        </a:p>
      </dgm:t>
    </dgm:pt>
    <dgm:pt modelId="{37B8B82F-495B-4449-AB18-F894FFA1EC4F}" type="sibTrans" cxnId="{1CEBBBCE-A789-4745-947D-9861B5AF62B8}">
      <dgm:prSet/>
      <dgm:spPr/>
      <dgm:t>
        <a:bodyPr/>
        <a:lstStyle/>
        <a:p>
          <a:endParaRPr lang="en-US"/>
        </a:p>
      </dgm:t>
    </dgm:pt>
    <dgm:pt modelId="{A42DED5E-3919-412A-8377-DE6122E1AD30}">
      <dgm:prSet/>
      <dgm:spPr/>
      <dgm:t>
        <a:bodyPr/>
        <a:lstStyle/>
        <a:p>
          <a:pPr algn="ctr" defTabSz="914400">
            <a:buNone/>
          </a:pPr>
          <a:r>
            <a:rPr lang="fr-FR" noProof="1" smtClean="0"/>
            <a:t>Tête</a:t>
          </a:r>
          <a:endParaRPr lang="fr-FR" noProof="1"/>
        </a:p>
      </dgm:t>
    </dgm:pt>
    <dgm:pt modelId="{D05EA4EE-52C7-4A7F-9A69-CD36D787717D}" type="parTrans" cxnId="{49B17D65-6E5E-48F0-B40D-53AEA94A5346}">
      <dgm:prSet/>
      <dgm:spPr/>
      <dgm:t>
        <a:bodyPr/>
        <a:lstStyle/>
        <a:p>
          <a:pPr algn="ctr"/>
          <a:endParaRPr lang="fr-FR" noProof="1"/>
        </a:p>
      </dgm:t>
    </dgm:pt>
    <dgm:pt modelId="{4503E061-C76A-43D4-9951-E6976365CBEB}" type="sibTrans" cxnId="{49B17D65-6E5E-48F0-B40D-53AEA94A5346}">
      <dgm:prSet/>
      <dgm:spPr/>
      <dgm:t>
        <a:bodyPr/>
        <a:lstStyle/>
        <a:p>
          <a:endParaRPr lang="en-US"/>
        </a:p>
      </dgm:t>
    </dgm:pt>
    <dgm:pt modelId="{991DD7BB-FD91-49EE-AAF5-140AB35E43F7}">
      <dgm:prSet/>
      <dgm:spPr/>
      <dgm:t>
        <a:bodyPr/>
        <a:lstStyle/>
        <a:p>
          <a:pPr algn="ctr" defTabSz="914400">
            <a:buNone/>
          </a:pPr>
          <a:r>
            <a:rPr lang="fr-FR" noProof="1" smtClean="0"/>
            <a:t>Hanche droite</a:t>
          </a:r>
          <a:endParaRPr lang="fr-FR" noProof="1"/>
        </a:p>
      </dgm:t>
    </dgm:pt>
    <dgm:pt modelId="{8C5DE38B-5BD6-4776-8A20-AEE9D7B23E51}" type="sibTrans" cxnId="{2B80D23B-5A2B-4D63-AF88-2D04D8D865AC}">
      <dgm:prSet/>
      <dgm:spPr/>
      <dgm:t>
        <a:bodyPr/>
        <a:lstStyle/>
        <a:p>
          <a:endParaRPr lang="en-US"/>
        </a:p>
      </dgm:t>
    </dgm:pt>
    <dgm:pt modelId="{E3D22BD8-B8F5-4AEB-A8DD-53D6A1A29BAD}" type="parTrans" cxnId="{2B80D23B-5A2B-4D63-AF88-2D04D8D865AC}">
      <dgm:prSet/>
      <dgm:spPr/>
      <dgm:t>
        <a:bodyPr/>
        <a:lstStyle/>
        <a:p>
          <a:pPr algn="ctr"/>
          <a:endParaRPr lang="fr-FR" noProof="1"/>
        </a:p>
      </dgm:t>
    </dgm:pt>
    <dgm:pt modelId="{92AF27A0-E40C-4EFF-9B35-271D8B15788C}">
      <dgm:prSet/>
      <dgm:spPr/>
      <dgm:t>
        <a:bodyPr/>
        <a:lstStyle/>
        <a:p>
          <a:r>
            <a:rPr lang="fr-FR" dirty="0" smtClean="0"/>
            <a:t>Genou droit</a:t>
          </a:r>
          <a:endParaRPr lang="fr-FR" dirty="0"/>
        </a:p>
      </dgm:t>
    </dgm:pt>
    <dgm:pt modelId="{46834F05-9ABD-4B7F-A135-53C39AF9C1DE}" type="parTrans" cxnId="{8526CEF9-0630-4EA4-B4C9-77AC2A6ADE70}">
      <dgm:prSet/>
      <dgm:spPr/>
      <dgm:t>
        <a:bodyPr/>
        <a:lstStyle/>
        <a:p>
          <a:endParaRPr lang="fr-FR"/>
        </a:p>
      </dgm:t>
    </dgm:pt>
    <dgm:pt modelId="{5489248D-55A9-4E61-8759-A4103ABED22D}" type="sibTrans" cxnId="{8526CEF9-0630-4EA4-B4C9-77AC2A6ADE70}">
      <dgm:prSet/>
      <dgm:spPr/>
      <dgm:t>
        <a:bodyPr/>
        <a:lstStyle/>
        <a:p>
          <a:endParaRPr lang="fr-FR"/>
        </a:p>
      </dgm:t>
    </dgm:pt>
    <dgm:pt modelId="{E3FF04F3-46A8-4D7C-8E98-F726D26A1515}">
      <dgm:prSet/>
      <dgm:spPr/>
      <dgm:t>
        <a:bodyPr/>
        <a:lstStyle/>
        <a:p>
          <a:r>
            <a:rPr lang="fr-FR" dirty="0" smtClean="0"/>
            <a:t>Genou gauche</a:t>
          </a:r>
          <a:endParaRPr lang="fr-FR" dirty="0"/>
        </a:p>
      </dgm:t>
    </dgm:pt>
    <dgm:pt modelId="{720E0265-93BF-4861-895E-0F4D45738CAF}" type="parTrans" cxnId="{FF58D251-8C95-45DE-B9E7-F0C714918DE0}">
      <dgm:prSet/>
      <dgm:spPr/>
      <dgm:t>
        <a:bodyPr/>
        <a:lstStyle/>
        <a:p>
          <a:endParaRPr lang="fr-FR"/>
        </a:p>
      </dgm:t>
    </dgm:pt>
    <dgm:pt modelId="{47FD0816-CD71-424F-9156-0CCDC7D30479}" type="sibTrans" cxnId="{FF58D251-8C95-45DE-B9E7-F0C714918DE0}">
      <dgm:prSet/>
      <dgm:spPr/>
      <dgm:t>
        <a:bodyPr/>
        <a:lstStyle/>
        <a:p>
          <a:endParaRPr lang="fr-FR"/>
        </a:p>
      </dgm:t>
    </dgm:pt>
    <dgm:pt modelId="{AED0BF7A-407A-405E-8B33-38FCCCFBF93D}">
      <dgm:prSet/>
      <dgm:spPr/>
      <dgm:t>
        <a:bodyPr/>
        <a:lstStyle/>
        <a:p>
          <a:r>
            <a:rPr lang="fr-FR" dirty="0" smtClean="0"/>
            <a:t>Cheville droite</a:t>
          </a:r>
          <a:endParaRPr lang="fr-FR" dirty="0"/>
        </a:p>
      </dgm:t>
    </dgm:pt>
    <dgm:pt modelId="{5044A601-079D-44A4-893B-957CEC415477}" type="parTrans" cxnId="{B0768EEF-1110-4355-9BBB-CE4365E8CC8C}">
      <dgm:prSet/>
      <dgm:spPr/>
      <dgm:t>
        <a:bodyPr/>
        <a:lstStyle/>
        <a:p>
          <a:endParaRPr lang="fr-FR"/>
        </a:p>
      </dgm:t>
    </dgm:pt>
    <dgm:pt modelId="{4A9F0D03-AFFA-460E-BF25-87B1F3D8219B}" type="sibTrans" cxnId="{B0768EEF-1110-4355-9BBB-CE4365E8CC8C}">
      <dgm:prSet/>
      <dgm:spPr/>
      <dgm:t>
        <a:bodyPr/>
        <a:lstStyle/>
        <a:p>
          <a:endParaRPr lang="fr-FR"/>
        </a:p>
      </dgm:t>
    </dgm:pt>
    <dgm:pt modelId="{C738ACE7-E88D-4A27-BD7A-A274A7C7E7A7}">
      <dgm:prSet/>
      <dgm:spPr/>
      <dgm:t>
        <a:bodyPr/>
        <a:lstStyle/>
        <a:p>
          <a:r>
            <a:rPr lang="fr-FR" dirty="0" smtClean="0"/>
            <a:t>Cheville gauche</a:t>
          </a:r>
          <a:endParaRPr lang="fr-FR" dirty="0"/>
        </a:p>
      </dgm:t>
    </dgm:pt>
    <dgm:pt modelId="{6EDA943D-E0A2-4AEE-8891-F7604835D446}" type="parTrans" cxnId="{AE71C51C-FFB5-4E86-9939-071015DA4BB1}">
      <dgm:prSet/>
      <dgm:spPr/>
      <dgm:t>
        <a:bodyPr/>
        <a:lstStyle/>
        <a:p>
          <a:endParaRPr lang="fr-FR"/>
        </a:p>
      </dgm:t>
    </dgm:pt>
    <dgm:pt modelId="{FB92EE5F-49E8-4DB8-A2FD-3F0E8109DF91}" type="sibTrans" cxnId="{AE71C51C-FFB5-4E86-9939-071015DA4BB1}">
      <dgm:prSet/>
      <dgm:spPr/>
      <dgm:t>
        <a:bodyPr/>
        <a:lstStyle/>
        <a:p>
          <a:endParaRPr lang="fr-FR"/>
        </a:p>
      </dgm:t>
    </dgm:pt>
    <dgm:pt modelId="{B180EF08-3562-408D-A100-ED14322DDEA2}">
      <dgm:prSet/>
      <dgm:spPr/>
      <dgm:t>
        <a:bodyPr/>
        <a:lstStyle/>
        <a:p>
          <a:r>
            <a:rPr lang="fr-FR" dirty="0" smtClean="0"/>
            <a:t>Pied droit</a:t>
          </a:r>
          <a:endParaRPr lang="fr-FR" dirty="0"/>
        </a:p>
      </dgm:t>
    </dgm:pt>
    <dgm:pt modelId="{DB0BCD07-F7EF-4DC5-AA37-BC1B68D2C833}" type="parTrans" cxnId="{78C0BFE4-75A7-473C-AC39-E5970D29C573}">
      <dgm:prSet/>
      <dgm:spPr/>
      <dgm:t>
        <a:bodyPr/>
        <a:lstStyle/>
        <a:p>
          <a:endParaRPr lang="fr-FR"/>
        </a:p>
      </dgm:t>
    </dgm:pt>
    <dgm:pt modelId="{7AA161A9-EA2B-444D-A014-0504E90FF590}" type="sibTrans" cxnId="{78C0BFE4-75A7-473C-AC39-E5970D29C573}">
      <dgm:prSet/>
      <dgm:spPr/>
      <dgm:t>
        <a:bodyPr/>
        <a:lstStyle/>
        <a:p>
          <a:endParaRPr lang="fr-FR"/>
        </a:p>
      </dgm:t>
    </dgm:pt>
    <dgm:pt modelId="{FE0C3A0D-30F9-4894-B4A3-90AA91F8E56B}">
      <dgm:prSet/>
      <dgm:spPr/>
      <dgm:t>
        <a:bodyPr/>
        <a:lstStyle/>
        <a:p>
          <a:r>
            <a:rPr lang="fr-FR" dirty="0" smtClean="0"/>
            <a:t>Pied gauche</a:t>
          </a:r>
          <a:endParaRPr lang="fr-FR" dirty="0"/>
        </a:p>
      </dgm:t>
    </dgm:pt>
    <dgm:pt modelId="{6B6A4F3B-608A-4459-9066-65B42AAC2B2F}" type="parTrans" cxnId="{C3F6BDD8-79F1-4830-8169-C31DD5BAA41C}">
      <dgm:prSet/>
      <dgm:spPr/>
      <dgm:t>
        <a:bodyPr/>
        <a:lstStyle/>
        <a:p>
          <a:endParaRPr lang="fr-FR"/>
        </a:p>
      </dgm:t>
    </dgm:pt>
    <dgm:pt modelId="{11F3AA06-DA19-46DC-BDE6-E84B1AF199E9}" type="sibTrans" cxnId="{C3F6BDD8-79F1-4830-8169-C31DD5BAA41C}">
      <dgm:prSet/>
      <dgm:spPr/>
      <dgm:t>
        <a:bodyPr/>
        <a:lstStyle/>
        <a:p>
          <a:endParaRPr lang="fr-FR"/>
        </a:p>
      </dgm:t>
    </dgm:pt>
    <dgm:pt modelId="{7DDA2411-54C0-417F-AE04-2B331F76A095}">
      <dgm:prSet/>
      <dgm:spPr/>
      <dgm:t>
        <a:bodyPr/>
        <a:lstStyle/>
        <a:p>
          <a:r>
            <a:rPr lang="fr-FR" noProof="1" smtClean="0"/>
            <a:t>Épaule droite</a:t>
          </a:r>
          <a:endParaRPr lang="fr-FR" noProof="1"/>
        </a:p>
      </dgm:t>
    </dgm:pt>
    <dgm:pt modelId="{824AB7B9-0456-4622-8205-4F607B28B251}" type="parTrans" cxnId="{FEA03D4C-BE28-42E7-978B-CB2FDC822D64}">
      <dgm:prSet/>
      <dgm:spPr/>
      <dgm:t>
        <a:bodyPr/>
        <a:lstStyle/>
        <a:p>
          <a:endParaRPr lang="fr-FR"/>
        </a:p>
      </dgm:t>
    </dgm:pt>
    <dgm:pt modelId="{C54553C1-0804-4DD2-8297-08466050E18C}" type="sibTrans" cxnId="{FEA03D4C-BE28-42E7-978B-CB2FDC822D64}">
      <dgm:prSet/>
      <dgm:spPr/>
      <dgm:t>
        <a:bodyPr/>
        <a:lstStyle/>
        <a:p>
          <a:endParaRPr lang="fr-FR"/>
        </a:p>
      </dgm:t>
    </dgm:pt>
    <dgm:pt modelId="{C802C29E-F695-44C8-BEE8-C8E80AD674AC}">
      <dgm:prSet/>
      <dgm:spPr/>
      <dgm:t>
        <a:bodyPr/>
        <a:lstStyle/>
        <a:p>
          <a:r>
            <a:rPr lang="fr-FR" dirty="0" smtClean="0"/>
            <a:t>Poignet gauche</a:t>
          </a:r>
          <a:endParaRPr lang="fr-FR" dirty="0"/>
        </a:p>
      </dgm:t>
    </dgm:pt>
    <dgm:pt modelId="{2AA8260A-E846-43D6-B319-AAADE78847FA}" type="parTrans" cxnId="{1D7A41D0-ADB1-4245-9B3C-45C5176284FA}">
      <dgm:prSet/>
      <dgm:spPr/>
      <dgm:t>
        <a:bodyPr/>
        <a:lstStyle/>
        <a:p>
          <a:endParaRPr lang="fr-FR"/>
        </a:p>
      </dgm:t>
    </dgm:pt>
    <dgm:pt modelId="{DE0AFD41-5CEE-4C04-9C48-ABB3DFAD675D}" type="sibTrans" cxnId="{1D7A41D0-ADB1-4245-9B3C-45C5176284FA}">
      <dgm:prSet/>
      <dgm:spPr/>
      <dgm:t>
        <a:bodyPr/>
        <a:lstStyle/>
        <a:p>
          <a:endParaRPr lang="fr-FR"/>
        </a:p>
      </dgm:t>
    </dgm:pt>
    <dgm:pt modelId="{E164BB8B-BB30-4105-9F00-1ACF6CBA8753}">
      <dgm:prSet/>
      <dgm:spPr/>
      <dgm:t>
        <a:bodyPr/>
        <a:lstStyle/>
        <a:p>
          <a:r>
            <a:rPr lang="fr-FR" dirty="0" smtClean="0"/>
            <a:t>Paume gauche</a:t>
          </a:r>
          <a:endParaRPr lang="fr-FR" dirty="0"/>
        </a:p>
      </dgm:t>
    </dgm:pt>
    <dgm:pt modelId="{3562D1F3-EC69-4034-8E69-A8E7E547F255}" type="parTrans" cxnId="{DD786F80-910B-45F3-A830-AC808019D2D8}">
      <dgm:prSet/>
      <dgm:spPr/>
      <dgm:t>
        <a:bodyPr/>
        <a:lstStyle/>
        <a:p>
          <a:endParaRPr lang="fr-FR"/>
        </a:p>
      </dgm:t>
    </dgm:pt>
    <dgm:pt modelId="{ECEC4ADF-2FCE-43BE-AB2B-9E642B137BD6}" type="sibTrans" cxnId="{DD786F80-910B-45F3-A830-AC808019D2D8}">
      <dgm:prSet/>
      <dgm:spPr/>
      <dgm:t>
        <a:bodyPr/>
        <a:lstStyle/>
        <a:p>
          <a:endParaRPr lang="fr-FR"/>
        </a:p>
      </dgm:t>
    </dgm:pt>
    <dgm:pt modelId="{44F650EC-8DC8-4EA4-9D9F-4F5B49919056}">
      <dgm:prSet/>
      <dgm:spPr/>
      <dgm:t>
        <a:bodyPr/>
        <a:lstStyle/>
        <a:p>
          <a:r>
            <a:rPr lang="fr-FR" dirty="0" smtClean="0"/>
            <a:t>Pouce gauche</a:t>
          </a:r>
          <a:endParaRPr lang="fr-FR" dirty="0"/>
        </a:p>
      </dgm:t>
    </dgm:pt>
    <dgm:pt modelId="{B46637CB-F2E1-4B78-926D-8ECB409B0A99}" type="parTrans" cxnId="{B1DF1DBF-E433-40BB-8502-E14A2AE3A0B2}">
      <dgm:prSet/>
      <dgm:spPr/>
      <dgm:t>
        <a:bodyPr/>
        <a:lstStyle/>
        <a:p>
          <a:endParaRPr lang="fr-FR"/>
        </a:p>
      </dgm:t>
    </dgm:pt>
    <dgm:pt modelId="{6588BEF6-2592-4E4B-84F1-44393D4AE560}" type="sibTrans" cxnId="{B1DF1DBF-E433-40BB-8502-E14A2AE3A0B2}">
      <dgm:prSet/>
      <dgm:spPr/>
      <dgm:t>
        <a:bodyPr/>
        <a:lstStyle/>
        <a:p>
          <a:endParaRPr lang="fr-FR"/>
        </a:p>
      </dgm:t>
    </dgm:pt>
    <dgm:pt modelId="{B6D93F27-DCD6-4C6E-916F-3C8ABE5CB706}">
      <dgm:prSet/>
      <dgm:spPr/>
      <dgm:t>
        <a:bodyPr/>
        <a:lstStyle/>
        <a:p>
          <a:r>
            <a:rPr lang="fr-FR" dirty="0" smtClean="0"/>
            <a:t>Index gauche</a:t>
          </a:r>
          <a:endParaRPr lang="fr-FR" dirty="0"/>
        </a:p>
      </dgm:t>
    </dgm:pt>
    <dgm:pt modelId="{C763AD19-274D-4E2D-A781-A3DDAD6CBA4C}" type="parTrans" cxnId="{17F14728-7978-4C4B-9320-74C5CC02D09D}">
      <dgm:prSet/>
      <dgm:spPr/>
      <dgm:t>
        <a:bodyPr/>
        <a:lstStyle/>
        <a:p>
          <a:endParaRPr lang="fr-FR"/>
        </a:p>
      </dgm:t>
    </dgm:pt>
    <dgm:pt modelId="{0A2AB4E0-4B08-4895-8B11-EF9AD9A69179}" type="sibTrans" cxnId="{17F14728-7978-4C4B-9320-74C5CC02D09D}">
      <dgm:prSet/>
      <dgm:spPr/>
      <dgm:t>
        <a:bodyPr/>
        <a:lstStyle/>
        <a:p>
          <a:endParaRPr lang="fr-FR"/>
        </a:p>
      </dgm:t>
    </dgm:pt>
    <dgm:pt modelId="{6222044C-40EF-4342-964C-C119CFF29855}">
      <dgm:prSet/>
      <dgm:spPr/>
      <dgm:t>
        <a:bodyPr/>
        <a:lstStyle/>
        <a:p>
          <a:r>
            <a:rPr lang="fr-FR" noProof="1" smtClean="0"/>
            <a:t>Coude droit</a:t>
          </a:r>
          <a:endParaRPr lang="fr-FR" noProof="1"/>
        </a:p>
      </dgm:t>
    </dgm:pt>
    <dgm:pt modelId="{7E984FD0-1107-4104-8739-BC7D7D850010}" type="parTrans" cxnId="{79F36AB2-76DB-468A-8748-DB8EB3AEA17A}">
      <dgm:prSet/>
      <dgm:spPr/>
      <dgm:t>
        <a:bodyPr/>
        <a:lstStyle/>
        <a:p>
          <a:endParaRPr lang="fr-FR"/>
        </a:p>
      </dgm:t>
    </dgm:pt>
    <dgm:pt modelId="{C589C6CD-683D-4F73-A211-5375A19C4B46}" type="sibTrans" cxnId="{79F36AB2-76DB-468A-8748-DB8EB3AEA17A}">
      <dgm:prSet/>
      <dgm:spPr/>
      <dgm:t>
        <a:bodyPr/>
        <a:lstStyle/>
        <a:p>
          <a:endParaRPr lang="fr-FR"/>
        </a:p>
      </dgm:t>
    </dgm:pt>
    <dgm:pt modelId="{8859AC82-99D1-40D6-883B-19BB39FD0C73}">
      <dgm:prSet/>
      <dgm:spPr/>
      <dgm:t>
        <a:bodyPr/>
        <a:lstStyle/>
        <a:p>
          <a:r>
            <a:rPr lang="fr-FR" dirty="0" smtClean="0"/>
            <a:t>Poignet droit</a:t>
          </a:r>
          <a:endParaRPr lang="fr-FR" dirty="0"/>
        </a:p>
      </dgm:t>
    </dgm:pt>
    <dgm:pt modelId="{E8BF49DD-CE4D-45D1-9DBA-DD64E91DD601}" type="parTrans" cxnId="{6CB1E917-865F-4FA0-948E-355941DFF306}">
      <dgm:prSet/>
      <dgm:spPr/>
      <dgm:t>
        <a:bodyPr/>
        <a:lstStyle/>
        <a:p>
          <a:endParaRPr lang="fr-FR"/>
        </a:p>
      </dgm:t>
    </dgm:pt>
    <dgm:pt modelId="{771BE5B3-7594-4890-B1F1-BA7611772A6E}" type="sibTrans" cxnId="{6CB1E917-865F-4FA0-948E-355941DFF306}">
      <dgm:prSet/>
      <dgm:spPr/>
      <dgm:t>
        <a:bodyPr/>
        <a:lstStyle/>
        <a:p>
          <a:endParaRPr lang="fr-FR"/>
        </a:p>
      </dgm:t>
    </dgm:pt>
    <dgm:pt modelId="{645A480A-5665-4D26-8F61-BA3FA45B2403}">
      <dgm:prSet/>
      <dgm:spPr/>
      <dgm:t>
        <a:bodyPr/>
        <a:lstStyle/>
        <a:p>
          <a:r>
            <a:rPr lang="fr-FR" dirty="0" smtClean="0"/>
            <a:t>Paume droite</a:t>
          </a:r>
          <a:endParaRPr lang="fr-FR" dirty="0"/>
        </a:p>
      </dgm:t>
    </dgm:pt>
    <dgm:pt modelId="{8A9B80F1-FB90-4994-A407-A67CB2498275}" type="parTrans" cxnId="{8E6C4EDA-8033-4F65-82CF-E1F56168E2AE}">
      <dgm:prSet/>
      <dgm:spPr/>
      <dgm:t>
        <a:bodyPr/>
        <a:lstStyle/>
        <a:p>
          <a:endParaRPr lang="fr-FR"/>
        </a:p>
      </dgm:t>
    </dgm:pt>
    <dgm:pt modelId="{B21FC8D7-F47F-4E51-8C2F-5B98E63CFBF3}" type="sibTrans" cxnId="{8E6C4EDA-8033-4F65-82CF-E1F56168E2AE}">
      <dgm:prSet/>
      <dgm:spPr/>
      <dgm:t>
        <a:bodyPr/>
        <a:lstStyle/>
        <a:p>
          <a:endParaRPr lang="fr-FR"/>
        </a:p>
      </dgm:t>
    </dgm:pt>
    <dgm:pt modelId="{683F60F1-BD4D-42DA-B0F1-47D84324A650}">
      <dgm:prSet/>
      <dgm:spPr/>
      <dgm:t>
        <a:bodyPr/>
        <a:lstStyle/>
        <a:p>
          <a:r>
            <a:rPr lang="fr-FR" dirty="0" smtClean="0"/>
            <a:t>Pouce droit</a:t>
          </a:r>
          <a:endParaRPr lang="fr-FR" dirty="0"/>
        </a:p>
      </dgm:t>
    </dgm:pt>
    <dgm:pt modelId="{D2FE6353-5B4A-4C87-ADFB-892DC12CCA69}" type="parTrans" cxnId="{EF91A19F-9F13-418B-B4F4-5A3D906FF159}">
      <dgm:prSet/>
      <dgm:spPr/>
      <dgm:t>
        <a:bodyPr/>
        <a:lstStyle/>
        <a:p>
          <a:endParaRPr lang="fr-FR"/>
        </a:p>
      </dgm:t>
    </dgm:pt>
    <dgm:pt modelId="{A45DF373-6E16-4207-A2F1-1637325FD84E}" type="sibTrans" cxnId="{EF91A19F-9F13-418B-B4F4-5A3D906FF159}">
      <dgm:prSet/>
      <dgm:spPr/>
      <dgm:t>
        <a:bodyPr/>
        <a:lstStyle/>
        <a:p>
          <a:endParaRPr lang="fr-FR"/>
        </a:p>
      </dgm:t>
    </dgm:pt>
    <dgm:pt modelId="{B0B5C3BB-027D-415D-888E-28858F042F4C}">
      <dgm:prSet/>
      <dgm:spPr/>
      <dgm:t>
        <a:bodyPr/>
        <a:lstStyle/>
        <a:p>
          <a:r>
            <a:rPr lang="fr-FR" dirty="0" smtClean="0"/>
            <a:t>Index droit</a:t>
          </a:r>
          <a:endParaRPr lang="fr-FR" dirty="0"/>
        </a:p>
      </dgm:t>
    </dgm:pt>
    <dgm:pt modelId="{6F7BEB6B-E9D1-4A49-ADAC-AF7991A956CF}" type="parTrans" cxnId="{07435708-EC3B-4B79-922A-479DF975CB9D}">
      <dgm:prSet/>
      <dgm:spPr/>
      <dgm:t>
        <a:bodyPr/>
        <a:lstStyle/>
        <a:p>
          <a:endParaRPr lang="fr-FR"/>
        </a:p>
      </dgm:t>
    </dgm:pt>
    <dgm:pt modelId="{7AA98AFE-C102-4538-8C4E-B4DF66582903}" type="sibTrans" cxnId="{07435708-EC3B-4B79-922A-479DF975CB9D}">
      <dgm:prSet/>
      <dgm:spPr/>
      <dgm:t>
        <a:bodyPr/>
        <a:lstStyle/>
        <a:p>
          <a:endParaRPr lang="fr-FR"/>
        </a:p>
      </dgm:t>
    </dgm:pt>
    <dgm:pt modelId="{A2CC11D0-32A4-49A0-A0F9-21850FF80E20}" type="pres">
      <dgm:prSet presAssocID="{9EFAFD96-3601-4F17-BB82-DBBBA6C512D5}" presName="hierChild1" presStyleCnt="0">
        <dgm:presLayoutVars>
          <dgm:orgChart val="1"/>
          <dgm:chPref val="1"/>
          <dgm:dir/>
          <dgm:animOne val="branch"/>
          <dgm:animLvl val="lvl"/>
          <dgm:resizeHandles/>
        </dgm:presLayoutVars>
      </dgm:prSet>
      <dgm:spPr/>
      <dgm:t>
        <a:bodyPr/>
        <a:lstStyle/>
        <a:p>
          <a:endParaRPr lang="en-US"/>
        </a:p>
      </dgm:t>
    </dgm:pt>
    <dgm:pt modelId="{DCE98858-F163-40F5-A7ED-79E914998534}" type="pres">
      <dgm:prSet presAssocID="{19599602-9E94-449B-AE02-46C30491E28C}" presName="hierRoot1" presStyleCnt="0">
        <dgm:presLayoutVars>
          <dgm:hierBranch/>
        </dgm:presLayoutVars>
      </dgm:prSet>
      <dgm:spPr/>
      <dgm:t>
        <a:bodyPr/>
        <a:lstStyle/>
        <a:p>
          <a:endParaRPr lang="fr-FR"/>
        </a:p>
      </dgm:t>
    </dgm:pt>
    <dgm:pt modelId="{F63D4A7C-78F8-42F2-A49B-46DECAC50F58}" type="pres">
      <dgm:prSet presAssocID="{19599602-9E94-449B-AE02-46C30491E28C}" presName="rootComposite1" presStyleCnt="0"/>
      <dgm:spPr/>
      <dgm:t>
        <a:bodyPr/>
        <a:lstStyle/>
        <a:p>
          <a:endParaRPr lang="fr-FR"/>
        </a:p>
      </dgm:t>
    </dgm:pt>
    <dgm:pt modelId="{C04317EB-13A6-47B2-89A6-060A1309C0FD}" type="pres">
      <dgm:prSet presAssocID="{19599602-9E94-449B-AE02-46C30491E28C}" presName="rootText1" presStyleLbl="node0" presStyleIdx="0" presStyleCnt="1">
        <dgm:presLayoutVars>
          <dgm:chPref val="3"/>
        </dgm:presLayoutVars>
      </dgm:prSet>
      <dgm:spPr/>
      <dgm:t>
        <a:bodyPr/>
        <a:lstStyle/>
        <a:p>
          <a:endParaRPr lang="en-US"/>
        </a:p>
      </dgm:t>
    </dgm:pt>
    <dgm:pt modelId="{56077120-C368-49C1-825E-F928EF49152A}" type="pres">
      <dgm:prSet presAssocID="{19599602-9E94-449B-AE02-46C30491E28C}" presName="rootConnector1" presStyleLbl="node1" presStyleIdx="0" presStyleCnt="0"/>
      <dgm:spPr/>
      <dgm:t>
        <a:bodyPr/>
        <a:lstStyle/>
        <a:p>
          <a:endParaRPr lang="en-US"/>
        </a:p>
      </dgm:t>
    </dgm:pt>
    <dgm:pt modelId="{3BF72071-BAE7-489C-89B5-21C5D7B7C1F2}" type="pres">
      <dgm:prSet presAssocID="{19599602-9E94-449B-AE02-46C30491E28C}" presName="hierChild2" presStyleCnt="0"/>
      <dgm:spPr/>
      <dgm:t>
        <a:bodyPr/>
        <a:lstStyle/>
        <a:p>
          <a:endParaRPr lang="fr-FR"/>
        </a:p>
      </dgm:t>
    </dgm:pt>
    <dgm:pt modelId="{D5200657-7F5A-499E-93BA-2E600954966A}" type="pres">
      <dgm:prSet presAssocID="{6F5CF077-1342-46A1-93F1-68D7723F3F8C}" presName="Name35" presStyleLbl="parChTrans1D2" presStyleIdx="0" presStyleCnt="2"/>
      <dgm:spPr/>
      <dgm:t>
        <a:bodyPr/>
        <a:lstStyle/>
        <a:p>
          <a:endParaRPr lang="fr-FR"/>
        </a:p>
      </dgm:t>
    </dgm:pt>
    <dgm:pt modelId="{B2D78497-2C79-4809-B8A5-C9699968D7E4}" type="pres">
      <dgm:prSet presAssocID="{6FD54DCC-0420-4B69-949E-C600DAC3EA80}" presName="hierRoot2" presStyleCnt="0">
        <dgm:presLayoutVars>
          <dgm:hierBranch/>
        </dgm:presLayoutVars>
      </dgm:prSet>
      <dgm:spPr/>
      <dgm:t>
        <a:bodyPr/>
        <a:lstStyle/>
        <a:p>
          <a:endParaRPr lang="fr-FR"/>
        </a:p>
      </dgm:t>
    </dgm:pt>
    <dgm:pt modelId="{486B5092-EC9C-42A0-9018-1A8E4488E795}" type="pres">
      <dgm:prSet presAssocID="{6FD54DCC-0420-4B69-949E-C600DAC3EA80}" presName="rootComposite" presStyleCnt="0"/>
      <dgm:spPr/>
      <dgm:t>
        <a:bodyPr/>
        <a:lstStyle/>
        <a:p>
          <a:endParaRPr lang="fr-FR"/>
        </a:p>
      </dgm:t>
    </dgm:pt>
    <dgm:pt modelId="{8F64AF94-CDED-49BC-B0FF-D79E66DEF69C}" type="pres">
      <dgm:prSet presAssocID="{6FD54DCC-0420-4B69-949E-C600DAC3EA80}" presName="rootText" presStyleLbl="node2" presStyleIdx="0" presStyleCnt="2">
        <dgm:presLayoutVars>
          <dgm:chPref val="3"/>
        </dgm:presLayoutVars>
      </dgm:prSet>
      <dgm:spPr/>
      <dgm:t>
        <a:bodyPr/>
        <a:lstStyle/>
        <a:p>
          <a:endParaRPr lang="en-US"/>
        </a:p>
      </dgm:t>
    </dgm:pt>
    <dgm:pt modelId="{264457B5-4520-4E7A-A2A7-CC1DCD98F7F7}" type="pres">
      <dgm:prSet presAssocID="{6FD54DCC-0420-4B69-949E-C600DAC3EA80}" presName="rootConnector" presStyleLbl="node2" presStyleIdx="0" presStyleCnt="2"/>
      <dgm:spPr/>
      <dgm:t>
        <a:bodyPr/>
        <a:lstStyle/>
        <a:p>
          <a:endParaRPr lang="en-US"/>
        </a:p>
      </dgm:t>
    </dgm:pt>
    <dgm:pt modelId="{D5938890-0B74-4133-BDF0-72A842BA1400}" type="pres">
      <dgm:prSet presAssocID="{6FD54DCC-0420-4B69-949E-C600DAC3EA80}" presName="hierChild4" presStyleCnt="0"/>
      <dgm:spPr/>
      <dgm:t>
        <a:bodyPr/>
        <a:lstStyle/>
        <a:p>
          <a:endParaRPr lang="fr-FR"/>
        </a:p>
      </dgm:t>
    </dgm:pt>
    <dgm:pt modelId="{86AA1758-AE0C-43DC-80FD-711AF8285B1F}" type="pres">
      <dgm:prSet presAssocID="{83470605-D50B-47C5-85E0-6C97CC1DEF2D}" presName="Name35" presStyleLbl="parChTrans1D3" presStyleIdx="0" presStyleCnt="5"/>
      <dgm:spPr/>
      <dgm:t>
        <a:bodyPr/>
        <a:lstStyle/>
        <a:p>
          <a:endParaRPr lang="fr-FR"/>
        </a:p>
      </dgm:t>
    </dgm:pt>
    <dgm:pt modelId="{0AF24EC2-01BC-477B-86BA-B49040557EBD}" type="pres">
      <dgm:prSet presAssocID="{1A94D251-C1DF-49B7-B803-397CC4E374C8}" presName="hierRoot2" presStyleCnt="0">
        <dgm:presLayoutVars>
          <dgm:hierBranch/>
        </dgm:presLayoutVars>
      </dgm:prSet>
      <dgm:spPr/>
      <dgm:t>
        <a:bodyPr/>
        <a:lstStyle/>
        <a:p>
          <a:endParaRPr lang="fr-FR"/>
        </a:p>
      </dgm:t>
    </dgm:pt>
    <dgm:pt modelId="{E0231860-69B6-414E-A2E5-4F67200157F2}" type="pres">
      <dgm:prSet presAssocID="{1A94D251-C1DF-49B7-B803-397CC4E374C8}" presName="rootComposite" presStyleCnt="0"/>
      <dgm:spPr/>
      <dgm:t>
        <a:bodyPr/>
        <a:lstStyle/>
        <a:p>
          <a:endParaRPr lang="fr-FR"/>
        </a:p>
      </dgm:t>
    </dgm:pt>
    <dgm:pt modelId="{F219ADBE-EB7E-4237-99FF-D2E1DFEC37A3}" type="pres">
      <dgm:prSet presAssocID="{1A94D251-C1DF-49B7-B803-397CC4E374C8}" presName="rootText" presStyleLbl="node3" presStyleIdx="0" presStyleCnt="5">
        <dgm:presLayoutVars>
          <dgm:chPref val="3"/>
        </dgm:presLayoutVars>
      </dgm:prSet>
      <dgm:spPr/>
      <dgm:t>
        <a:bodyPr/>
        <a:lstStyle/>
        <a:p>
          <a:endParaRPr lang="en-US"/>
        </a:p>
      </dgm:t>
    </dgm:pt>
    <dgm:pt modelId="{B9490E12-50E1-4F5F-9FFD-E91F68492402}" type="pres">
      <dgm:prSet presAssocID="{1A94D251-C1DF-49B7-B803-397CC4E374C8}" presName="rootConnector" presStyleLbl="node3" presStyleIdx="0" presStyleCnt="5"/>
      <dgm:spPr/>
      <dgm:t>
        <a:bodyPr/>
        <a:lstStyle/>
        <a:p>
          <a:endParaRPr lang="en-US"/>
        </a:p>
      </dgm:t>
    </dgm:pt>
    <dgm:pt modelId="{0C90C046-8A02-4F7F-9648-7E96B109CB33}" type="pres">
      <dgm:prSet presAssocID="{1A94D251-C1DF-49B7-B803-397CC4E374C8}" presName="hierChild4" presStyleCnt="0"/>
      <dgm:spPr/>
      <dgm:t>
        <a:bodyPr/>
        <a:lstStyle/>
        <a:p>
          <a:endParaRPr lang="fr-FR"/>
        </a:p>
      </dgm:t>
    </dgm:pt>
    <dgm:pt modelId="{39337347-E16A-4795-9B38-328E55096835}" type="pres">
      <dgm:prSet presAssocID="{542C2CD9-2A21-4722-8528-5FB4B05AB731}" presName="Name35" presStyleLbl="parChTrans1D4" presStyleIdx="0" presStyleCnt="17"/>
      <dgm:spPr/>
      <dgm:t>
        <a:bodyPr/>
        <a:lstStyle/>
        <a:p>
          <a:endParaRPr lang="fr-FR"/>
        </a:p>
      </dgm:t>
    </dgm:pt>
    <dgm:pt modelId="{B7F3DEEA-35D8-4C58-97F3-AB34EB555C5E}" type="pres">
      <dgm:prSet presAssocID="{17B28C8D-4122-47D7-B7FB-F388CF6C3000}" presName="hierRoot2" presStyleCnt="0">
        <dgm:presLayoutVars>
          <dgm:hierBranch/>
        </dgm:presLayoutVars>
      </dgm:prSet>
      <dgm:spPr/>
      <dgm:t>
        <a:bodyPr/>
        <a:lstStyle/>
        <a:p>
          <a:endParaRPr lang="fr-FR"/>
        </a:p>
      </dgm:t>
    </dgm:pt>
    <dgm:pt modelId="{1F623C57-8192-4207-9946-7B2FB0DF29D2}" type="pres">
      <dgm:prSet presAssocID="{17B28C8D-4122-47D7-B7FB-F388CF6C3000}" presName="rootComposite" presStyleCnt="0"/>
      <dgm:spPr/>
      <dgm:t>
        <a:bodyPr/>
        <a:lstStyle/>
        <a:p>
          <a:endParaRPr lang="fr-FR"/>
        </a:p>
      </dgm:t>
    </dgm:pt>
    <dgm:pt modelId="{7CBB4AE2-2CD0-45A3-85F0-449C6A93473C}" type="pres">
      <dgm:prSet presAssocID="{17B28C8D-4122-47D7-B7FB-F388CF6C3000}" presName="rootText" presStyleLbl="node4" presStyleIdx="0" presStyleCnt="17">
        <dgm:presLayoutVars>
          <dgm:chPref val="3"/>
        </dgm:presLayoutVars>
      </dgm:prSet>
      <dgm:spPr/>
      <dgm:t>
        <a:bodyPr/>
        <a:lstStyle/>
        <a:p>
          <a:endParaRPr lang="en-US"/>
        </a:p>
      </dgm:t>
    </dgm:pt>
    <dgm:pt modelId="{DC008E46-9B85-4209-B686-BABDF78AF9F2}" type="pres">
      <dgm:prSet presAssocID="{17B28C8D-4122-47D7-B7FB-F388CF6C3000}" presName="rootConnector" presStyleLbl="node4" presStyleIdx="0" presStyleCnt="17"/>
      <dgm:spPr/>
      <dgm:t>
        <a:bodyPr/>
        <a:lstStyle/>
        <a:p>
          <a:endParaRPr lang="en-US"/>
        </a:p>
      </dgm:t>
    </dgm:pt>
    <dgm:pt modelId="{FDBF1B9A-38A0-47E9-9E01-192BAB7CEC08}" type="pres">
      <dgm:prSet presAssocID="{17B28C8D-4122-47D7-B7FB-F388CF6C3000}" presName="hierChild4" presStyleCnt="0"/>
      <dgm:spPr/>
      <dgm:t>
        <a:bodyPr/>
        <a:lstStyle/>
        <a:p>
          <a:endParaRPr lang="fr-FR"/>
        </a:p>
      </dgm:t>
    </dgm:pt>
    <dgm:pt modelId="{90FAA77E-DE04-408E-9903-FE29C99F6991}" type="pres">
      <dgm:prSet presAssocID="{2AA8260A-E846-43D6-B319-AAADE78847FA}" presName="Name35" presStyleLbl="parChTrans1D4" presStyleIdx="1" presStyleCnt="17"/>
      <dgm:spPr/>
      <dgm:t>
        <a:bodyPr/>
        <a:lstStyle/>
        <a:p>
          <a:endParaRPr lang="fr-FR"/>
        </a:p>
      </dgm:t>
    </dgm:pt>
    <dgm:pt modelId="{6C8BEE1F-3646-40E7-A559-CF77909CAD70}" type="pres">
      <dgm:prSet presAssocID="{C802C29E-F695-44C8-BEE8-C8E80AD674AC}" presName="hierRoot2" presStyleCnt="0">
        <dgm:presLayoutVars>
          <dgm:hierBranch/>
        </dgm:presLayoutVars>
      </dgm:prSet>
      <dgm:spPr/>
      <dgm:t>
        <a:bodyPr/>
        <a:lstStyle/>
        <a:p>
          <a:endParaRPr lang="fr-FR"/>
        </a:p>
      </dgm:t>
    </dgm:pt>
    <dgm:pt modelId="{D4452F3C-DD5C-4E19-85CC-111959F7E8EE}" type="pres">
      <dgm:prSet presAssocID="{C802C29E-F695-44C8-BEE8-C8E80AD674AC}" presName="rootComposite" presStyleCnt="0"/>
      <dgm:spPr/>
      <dgm:t>
        <a:bodyPr/>
        <a:lstStyle/>
        <a:p>
          <a:endParaRPr lang="fr-FR"/>
        </a:p>
      </dgm:t>
    </dgm:pt>
    <dgm:pt modelId="{C734A73C-46BC-4087-90FE-B3C5278BF2D2}" type="pres">
      <dgm:prSet presAssocID="{C802C29E-F695-44C8-BEE8-C8E80AD674AC}" presName="rootText" presStyleLbl="node4" presStyleIdx="1" presStyleCnt="17">
        <dgm:presLayoutVars>
          <dgm:chPref val="3"/>
        </dgm:presLayoutVars>
      </dgm:prSet>
      <dgm:spPr/>
      <dgm:t>
        <a:bodyPr/>
        <a:lstStyle/>
        <a:p>
          <a:endParaRPr lang="fr-FR"/>
        </a:p>
      </dgm:t>
    </dgm:pt>
    <dgm:pt modelId="{CAB8595F-0CDA-4AE7-B03B-D72B4C9751AF}" type="pres">
      <dgm:prSet presAssocID="{C802C29E-F695-44C8-BEE8-C8E80AD674AC}" presName="rootConnector" presStyleLbl="node4" presStyleIdx="1" presStyleCnt="17"/>
      <dgm:spPr/>
      <dgm:t>
        <a:bodyPr/>
        <a:lstStyle/>
        <a:p>
          <a:endParaRPr lang="fr-FR"/>
        </a:p>
      </dgm:t>
    </dgm:pt>
    <dgm:pt modelId="{EC5FA7BE-5F01-443C-AAE7-A48394E0CBC0}" type="pres">
      <dgm:prSet presAssocID="{C802C29E-F695-44C8-BEE8-C8E80AD674AC}" presName="hierChild4" presStyleCnt="0"/>
      <dgm:spPr/>
      <dgm:t>
        <a:bodyPr/>
        <a:lstStyle/>
        <a:p>
          <a:endParaRPr lang="fr-FR"/>
        </a:p>
      </dgm:t>
    </dgm:pt>
    <dgm:pt modelId="{E3E8549C-8C44-4FFD-AEF2-2E676584C02C}" type="pres">
      <dgm:prSet presAssocID="{3562D1F3-EC69-4034-8E69-A8E7E547F255}" presName="Name35" presStyleLbl="parChTrans1D4" presStyleIdx="2" presStyleCnt="17"/>
      <dgm:spPr/>
      <dgm:t>
        <a:bodyPr/>
        <a:lstStyle/>
        <a:p>
          <a:endParaRPr lang="fr-FR"/>
        </a:p>
      </dgm:t>
    </dgm:pt>
    <dgm:pt modelId="{B5EBAC3F-4DD6-4F1B-A2CB-86BFBA56F476}" type="pres">
      <dgm:prSet presAssocID="{E164BB8B-BB30-4105-9F00-1ACF6CBA8753}" presName="hierRoot2" presStyleCnt="0">
        <dgm:presLayoutVars>
          <dgm:hierBranch/>
        </dgm:presLayoutVars>
      </dgm:prSet>
      <dgm:spPr/>
      <dgm:t>
        <a:bodyPr/>
        <a:lstStyle/>
        <a:p>
          <a:endParaRPr lang="fr-FR"/>
        </a:p>
      </dgm:t>
    </dgm:pt>
    <dgm:pt modelId="{C2F68399-39B3-4DE1-8D91-A69EE28ECE35}" type="pres">
      <dgm:prSet presAssocID="{E164BB8B-BB30-4105-9F00-1ACF6CBA8753}" presName="rootComposite" presStyleCnt="0"/>
      <dgm:spPr/>
      <dgm:t>
        <a:bodyPr/>
        <a:lstStyle/>
        <a:p>
          <a:endParaRPr lang="fr-FR"/>
        </a:p>
      </dgm:t>
    </dgm:pt>
    <dgm:pt modelId="{245B3230-2243-4DD6-BAE6-2F4F80678CB3}" type="pres">
      <dgm:prSet presAssocID="{E164BB8B-BB30-4105-9F00-1ACF6CBA8753}" presName="rootText" presStyleLbl="node4" presStyleIdx="2" presStyleCnt="17">
        <dgm:presLayoutVars>
          <dgm:chPref val="3"/>
        </dgm:presLayoutVars>
      </dgm:prSet>
      <dgm:spPr/>
      <dgm:t>
        <a:bodyPr/>
        <a:lstStyle/>
        <a:p>
          <a:endParaRPr lang="fr-FR"/>
        </a:p>
      </dgm:t>
    </dgm:pt>
    <dgm:pt modelId="{F16A9497-F53F-4E03-B758-79B4C41D0D20}" type="pres">
      <dgm:prSet presAssocID="{E164BB8B-BB30-4105-9F00-1ACF6CBA8753}" presName="rootConnector" presStyleLbl="node4" presStyleIdx="2" presStyleCnt="17"/>
      <dgm:spPr/>
      <dgm:t>
        <a:bodyPr/>
        <a:lstStyle/>
        <a:p>
          <a:endParaRPr lang="fr-FR"/>
        </a:p>
      </dgm:t>
    </dgm:pt>
    <dgm:pt modelId="{7DE95F41-0813-4502-9C9D-AEE783E61F3D}" type="pres">
      <dgm:prSet presAssocID="{E164BB8B-BB30-4105-9F00-1ACF6CBA8753}" presName="hierChild4" presStyleCnt="0"/>
      <dgm:spPr/>
      <dgm:t>
        <a:bodyPr/>
        <a:lstStyle/>
        <a:p>
          <a:endParaRPr lang="fr-FR"/>
        </a:p>
      </dgm:t>
    </dgm:pt>
    <dgm:pt modelId="{ED178FB5-292F-4646-83CF-961CB356108F}" type="pres">
      <dgm:prSet presAssocID="{B46637CB-F2E1-4B78-926D-8ECB409B0A99}" presName="Name35" presStyleLbl="parChTrans1D4" presStyleIdx="3" presStyleCnt="17"/>
      <dgm:spPr/>
      <dgm:t>
        <a:bodyPr/>
        <a:lstStyle/>
        <a:p>
          <a:endParaRPr lang="fr-FR"/>
        </a:p>
      </dgm:t>
    </dgm:pt>
    <dgm:pt modelId="{DC06E60E-3C0F-40ED-9888-590E3B12BA84}" type="pres">
      <dgm:prSet presAssocID="{44F650EC-8DC8-4EA4-9D9F-4F5B49919056}" presName="hierRoot2" presStyleCnt="0">
        <dgm:presLayoutVars>
          <dgm:hierBranch/>
        </dgm:presLayoutVars>
      </dgm:prSet>
      <dgm:spPr/>
      <dgm:t>
        <a:bodyPr/>
        <a:lstStyle/>
        <a:p>
          <a:endParaRPr lang="fr-FR"/>
        </a:p>
      </dgm:t>
    </dgm:pt>
    <dgm:pt modelId="{0AC102A4-955C-444A-8A8E-B4A31F4CF5DF}" type="pres">
      <dgm:prSet presAssocID="{44F650EC-8DC8-4EA4-9D9F-4F5B49919056}" presName="rootComposite" presStyleCnt="0"/>
      <dgm:spPr/>
      <dgm:t>
        <a:bodyPr/>
        <a:lstStyle/>
        <a:p>
          <a:endParaRPr lang="fr-FR"/>
        </a:p>
      </dgm:t>
    </dgm:pt>
    <dgm:pt modelId="{D7E8B5BD-A4E1-4344-A8C1-B17A23A85297}" type="pres">
      <dgm:prSet presAssocID="{44F650EC-8DC8-4EA4-9D9F-4F5B49919056}" presName="rootText" presStyleLbl="node4" presStyleIdx="3" presStyleCnt="17">
        <dgm:presLayoutVars>
          <dgm:chPref val="3"/>
        </dgm:presLayoutVars>
      </dgm:prSet>
      <dgm:spPr/>
      <dgm:t>
        <a:bodyPr/>
        <a:lstStyle/>
        <a:p>
          <a:endParaRPr lang="fr-FR"/>
        </a:p>
      </dgm:t>
    </dgm:pt>
    <dgm:pt modelId="{4B109891-E38F-449A-9A21-3BC719B1B7E2}" type="pres">
      <dgm:prSet presAssocID="{44F650EC-8DC8-4EA4-9D9F-4F5B49919056}" presName="rootConnector" presStyleLbl="node4" presStyleIdx="3" presStyleCnt="17"/>
      <dgm:spPr/>
      <dgm:t>
        <a:bodyPr/>
        <a:lstStyle/>
        <a:p>
          <a:endParaRPr lang="fr-FR"/>
        </a:p>
      </dgm:t>
    </dgm:pt>
    <dgm:pt modelId="{43159602-E940-4BF4-A9DB-203F6AE106C6}" type="pres">
      <dgm:prSet presAssocID="{44F650EC-8DC8-4EA4-9D9F-4F5B49919056}" presName="hierChild4" presStyleCnt="0"/>
      <dgm:spPr/>
      <dgm:t>
        <a:bodyPr/>
        <a:lstStyle/>
        <a:p>
          <a:endParaRPr lang="fr-FR"/>
        </a:p>
      </dgm:t>
    </dgm:pt>
    <dgm:pt modelId="{04203E31-FB7A-43BF-863C-7B6C75A308D6}" type="pres">
      <dgm:prSet presAssocID="{44F650EC-8DC8-4EA4-9D9F-4F5B49919056}" presName="hierChild5" presStyleCnt="0"/>
      <dgm:spPr/>
      <dgm:t>
        <a:bodyPr/>
        <a:lstStyle/>
        <a:p>
          <a:endParaRPr lang="fr-FR"/>
        </a:p>
      </dgm:t>
    </dgm:pt>
    <dgm:pt modelId="{07343297-942B-494A-BB71-E00442E3164C}" type="pres">
      <dgm:prSet presAssocID="{C763AD19-274D-4E2D-A781-A3DDAD6CBA4C}" presName="Name35" presStyleLbl="parChTrans1D4" presStyleIdx="4" presStyleCnt="17"/>
      <dgm:spPr/>
      <dgm:t>
        <a:bodyPr/>
        <a:lstStyle/>
        <a:p>
          <a:endParaRPr lang="fr-FR"/>
        </a:p>
      </dgm:t>
    </dgm:pt>
    <dgm:pt modelId="{13148070-1A66-4EAD-ACC7-50E3721413F4}" type="pres">
      <dgm:prSet presAssocID="{B6D93F27-DCD6-4C6E-916F-3C8ABE5CB706}" presName="hierRoot2" presStyleCnt="0">
        <dgm:presLayoutVars>
          <dgm:hierBranch/>
        </dgm:presLayoutVars>
      </dgm:prSet>
      <dgm:spPr/>
      <dgm:t>
        <a:bodyPr/>
        <a:lstStyle/>
        <a:p>
          <a:endParaRPr lang="fr-FR"/>
        </a:p>
      </dgm:t>
    </dgm:pt>
    <dgm:pt modelId="{4087BC51-34B3-4D60-8181-A4BC884C1F9C}" type="pres">
      <dgm:prSet presAssocID="{B6D93F27-DCD6-4C6E-916F-3C8ABE5CB706}" presName="rootComposite" presStyleCnt="0"/>
      <dgm:spPr/>
      <dgm:t>
        <a:bodyPr/>
        <a:lstStyle/>
        <a:p>
          <a:endParaRPr lang="fr-FR"/>
        </a:p>
      </dgm:t>
    </dgm:pt>
    <dgm:pt modelId="{0B3EC3BC-3901-4556-8660-5D6DD6D37CBB}" type="pres">
      <dgm:prSet presAssocID="{B6D93F27-DCD6-4C6E-916F-3C8ABE5CB706}" presName="rootText" presStyleLbl="node4" presStyleIdx="4" presStyleCnt="17">
        <dgm:presLayoutVars>
          <dgm:chPref val="3"/>
        </dgm:presLayoutVars>
      </dgm:prSet>
      <dgm:spPr/>
      <dgm:t>
        <a:bodyPr/>
        <a:lstStyle/>
        <a:p>
          <a:endParaRPr lang="fr-FR"/>
        </a:p>
      </dgm:t>
    </dgm:pt>
    <dgm:pt modelId="{D9168327-77F5-483C-8B86-36ACFF4A2F20}" type="pres">
      <dgm:prSet presAssocID="{B6D93F27-DCD6-4C6E-916F-3C8ABE5CB706}" presName="rootConnector" presStyleLbl="node4" presStyleIdx="4" presStyleCnt="17"/>
      <dgm:spPr/>
      <dgm:t>
        <a:bodyPr/>
        <a:lstStyle/>
        <a:p>
          <a:endParaRPr lang="fr-FR"/>
        </a:p>
      </dgm:t>
    </dgm:pt>
    <dgm:pt modelId="{4B4C6603-A5EF-481A-8E08-5E3FF68B0C3B}" type="pres">
      <dgm:prSet presAssocID="{B6D93F27-DCD6-4C6E-916F-3C8ABE5CB706}" presName="hierChild4" presStyleCnt="0"/>
      <dgm:spPr/>
      <dgm:t>
        <a:bodyPr/>
        <a:lstStyle/>
        <a:p>
          <a:endParaRPr lang="fr-FR"/>
        </a:p>
      </dgm:t>
    </dgm:pt>
    <dgm:pt modelId="{6314AE83-5158-47FA-B0DE-C2F06E6DB875}" type="pres">
      <dgm:prSet presAssocID="{B6D93F27-DCD6-4C6E-916F-3C8ABE5CB706}" presName="hierChild5" presStyleCnt="0"/>
      <dgm:spPr/>
      <dgm:t>
        <a:bodyPr/>
        <a:lstStyle/>
        <a:p>
          <a:endParaRPr lang="fr-FR"/>
        </a:p>
      </dgm:t>
    </dgm:pt>
    <dgm:pt modelId="{E01C4963-4FD7-4FC2-97CF-9D4D85565DB8}" type="pres">
      <dgm:prSet presAssocID="{E164BB8B-BB30-4105-9F00-1ACF6CBA8753}" presName="hierChild5" presStyleCnt="0"/>
      <dgm:spPr/>
      <dgm:t>
        <a:bodyPr/>
        <a:lstStyle/>
        <a:p>
          <a:endParaRPr lang="fr-FR"/>
        </a:p>
      </dgm:t>
    </dgm:pt>
    <dgm:pt modelId="{AEDEE30E-8237-4079-8F5C-E9EEEE896EBC}" type="pres">
      <dgm:prSet presAssocID="{C802C29E-F695-44C8-BEE8-C8E80AD674AC}" presName="hierChild5" presStyleCnt="0"/>
      <dgm:spPr/>
      <dgm:t>
        <a:bodyPr/>
        <a:lstStyle/>
        <a:p>
          <a:endParaRPr lang="fr-FR"/>
        </a:p>
      </dgm:t>
    </dgm:pt>
    <dgm:pt modelId="{098CE48F-C516-4E77-A665-DB68BB0E468A}" type="pres">
      <dgm:prSet presAssocID="{17B28C8D-4122-47D7-B7FB-F388CF6C3000}" presName="hierChild5" presStyleCnt="0"/>
      <dgm:spPr/>
      <dgm:t>
        <a:bodyPr/>
        <a:lstStyle/>
        <a:p>
          <a:endParaRPr lang="fr-FR"/>
        </a:p>
      </dgm:t>
    </dgm:pt>
    <dgm:pt modelId="{BDBF7A77-AAA5-4C07-86A6-051DA189EC34}" type="pres">
      <dgm:prSet presAssocID="{1A94D251-C1DF-49B7-B803-397CC4E374C8}" presName="hierChild5" presStyleCnt="0"/>
      <dgm:spPr/>
      <dgm:t>
        <a:bodyPr/>
        <a:lstStyle/>
        <a:p>
          <a:endParaRPr lang="fr-FR"/>
        </a:p>
      </dgm:t>
    </dgm:pt>
    <dgm:pt modelId="{A8ECCDB1-13F6-4997-B0AD-D8104FF58763}" type="pres">
      <dgm:prSet presAssocID="{C618F4B1-D56C-40B0-A9BB-A1AC22AA90C0}" presName="Name35" presStyleLbl="parChTrans1D3" presStyleIdx="1" presStyleCnt="5"/>
      <dgm:spPr/>
      <dgm:t>
        <a:bodyPr/>
        <a:lstStyle/>
        <a:p>
          <a:endParaRPr lang="fr-FR"/>
        </a:p>
      </dgm:t>
    </dgm:pt>
    <dgm:pt modelId="{A780F9BD-EDB5-4150-BA01-D06131345A53}" type="pres">
      <dgm:prSet presAssocID="{D6D663EA-8C9E-4A6C-8696-EA6202B67EB8}" presName="hierRoot2" presStyleCnt="0">
        <dgm:presLayoutVars>
          <dgm:hierBranch/>
        </dgm:presLayoutVars>
      </dgm:prSet>
      <dgm:spPr/>
      <dgm:t>
        <a:bodyPr/>
        <a:lstStyle/>
        <a:p>
          <a:endParaRPr lang="fr-FR"/>
        </a:p>
      </dgm:t>
    </dgm:pt>
    <dgm:pt modelId="{D4AD54BA-3CFC-4212-8580-25FBE09C800C}" type="pres">
      <dgm:prSet presAssocID="{D6D663EA-8C9E-4A6C-8696-EA6202B67EB8}" presName="rootComposite" presStyleCnt="0"/>
      <dgm:spPr/>
      <dgm:t>
        <a:bodyPr/>
        <a:lstStyle/>
        <a:p>
          <a:endParaRPr lang="fr-FR"/>
        </a:p>
      </dgm:t>
    </dgm:pt>
    <dgm:pt modelId="{E55D34C6-67F0-49AB-A175-234A5BB59217}" type="pres">
      <dgm:prSet presAssocID="{D6D663EA-8C9E-4A6C-8696-EA6202B67EB8}" presName="rootText" presStyleLbl="node3" presStyleIdx="1" presStyleCnt="5">
        <dgm:presLayoutVars>
          <dgm:chPref val="3"/>
        </dgm:presLayoutVars>
      </dgm:prSet>
      <dgm:spPr/>
      <dgm:t>
        <a:bodyPr/>
        <a:lstStyle/>
        <a:p>
          <a:endParaRPr lang="en-US"/>
        </a:p>
      </dgm:t>
    </dgm:pt>
    <dgm:pt modelId="{CE433282-7366-4B4C-BEFF-DF506699094A}" type="pres">
      <dgm:prSet presAssocID="{D6D663EA-8C9E-4A6C-8696-EA6202B67EB8}" presName="rootConnector" presStyleLbl="node3" presStyleIdx="1" presStyleCnt="5"/>
      <dgm:spPr/>
      <dgm:t>
        <a:bodyPr/>
        <a:lstStyle/>
        <a:p>
          <a:endParaRPr lang="en-US"/>
        </a:p>
      </dgm:t>
    </dgm:pt>
    <dgm:pt modelId="{ED0B6C36-9468-4B55-88A9-17C7DDE0BC11}" type="pres">
      <dgm:prSet presAssocID="{D6D663EA-8C9E-4A6C-8696-EA6202B67EB8}" presName="hierChild4" presStyleCnt="0"/>
      <dgm:spPr/>
      <dgm:t>
        <a:bodyPr/>
        <a:lstStyle/>
        <a:p>
          <a:endParaRPr lang="fr-FR"/>
        </a:p>
      </dgm:t>
    </dgm:pt>
    <dgm:pt modelId="{3A841F7F-EACE-4525-AFD9-0CC8E8775690}" type="pres">
      <dgm:prSet presAssocID="{D05EA4EE-52C7-4A7F-9A69-CD36D787717D}" presName="Name35" presStyleLbl="parChTrans1D4" presStyleIdx="5" presStyleCnt="17"/>
      <dgm:spPr/>
      <dgm:t>
        <a:bodyPr/>
        <a:lstStyle/>
        <a:p>
          <a:endParaRPr lang="fr-FR"/>
        </a:p>
      </dgm:t>
    </dgm:pt>
    <dgm:pt modelId="{07A43541-422E-4896-BCDB-AC7ACCD8AA49}" type="pres">
      <dgm:prSet presAssocID="{A42DED5E-3919-412A-8377-DE6122E1AD30}" presName="hierRoot2" presStyleCnt="0">
        <dgm:presLayoutVars>
          <dgm:hierBranch/>
        </dgm:presLayoutVars>
      </dgm:prSet>
      <dgm:spPr/>
      <dgm:t>
        <a:bodyPr/>
        <a:lstStyle/>
        <a:p>
          <a:endParaRPr lang="fr-FR"/>
        </a:p>
      </dgm:t>
    </dgm:pt>
    <dgm:pt modelId="{35456564-932A-4A4D-8133-BB596810A2BF}" type="pres">
      <dgm:prSet presAssocID="{A42DED5E-3919-412A-8377-DE6122E1AD30}" presName="rootComposite" presStyleCnt="0"/>
      <dgm:spPr/>
      <dgm:t>
        <a:bodyPr/>
        <a:lstStyle/>
        <a:p>
          <a:endParaRPr lang="fr-FR"/>
        </a:p>
      </dgm:t>
    </dgm:pt>
    <dgm:pt modelId="{8CC5F674-EE0E-40AB-970C-FD027CDC0CA5}" type="pres">
      <dgm:prSet presAssocID="{A42DED5E-3919-412A-8377-DE6122E1AD30}" presName="rootText" presStyleLbl="node4" presStyleIdx="5" presStyleCnt="17">
        <dgm:presLayoutVars>
          <dgm:chPref val="3"/>
        </dgm:presLayoutVars>
      </dgm:prSet>
      <dgm:spPr/>
      <dgm:t>
        <a:bodyPr/>
        <a:lstStyle/>
        <a:p>
          <a:endParaRPr lang="en-US"/>
        </a:p>
      </dgm:t>
    </dgm:pt>
    <dgm:pt modelId="{D305F080-2C2C-4BBE-9AB1-9D346A6794CF}" type="pres">
      <dgm:prSet presAssocID="{A42DED5E-3919-412A-8377-DE6122E1AD30}" presName="rootConnector" presStyleLbl="node4" presStyleIdx="5" presStyleCnt="17"/>
      <dgm:spPr/>
      <dgm:t>
        <a:bodyPr/>
        <a:lstStyle/>
        <a:p>
          <a:endParaRPr lang="en-US"/>
        </a:p>
      </dgm:t>
    </dgm:pt>
    <dgm:pt modelId="{3CFD7348-3009-41F4-A44B-FB778E5BF443}" type="pres">
      <dgm:prSet presAssocID="{A42DED5E-3919-412A-8377-DE6122E1AD30}" presName="hierChild4" presStyleCnt="0"/>
      <dgm:spPr/>
      <dgm:t>
        <a:bodyPr/>
        <a:lstStyle/>
        <a:p>
          <a:endParaRPr lang="fr-FR"/>
        </a:p>
      </dgm:t>
    </dgm:pt>
    <dgm:pt modelId="{86111773-FC43-45C5-B95E-8B673ACC421C}" type="pres">
      <dgm:prSet presAssocID="{A42DED5E-3919-412A-8377-DE6122E1AD30}" presName="hierChild5" presStyleCnt="0"/>
      <dgm:spPr/>
      <dgm:t>
        <a:bodyPr/>
        <a:lstStyle/>
        <a:p>
          <a:endParaRPr lang="fr-FR"/>
        </a:p>
      </dgm:t>
    </dgm:pt>
    <dgm:pt modelId="{03E9E7C0-918A-4D08-B020-C290ED5403E4}" type="pres">
      <dgm:prSet presAssocID="{D6D663EA-8C9E-4A6C-8696-EA6202B67EB8}" presName="hierChild5" presStyleCnt="0"/>
      <dgm:spPr/>
      <dgm:t>
        <a:bodyPr/>
        <a:lstStyle/>
        <a:p>
          <a:endParaRPr lang="fr-FR"/>
        </a:p>
      </dgm:t>
    </dgm:pt>
    <dgm:pt modelId="{438D25A5-BF2B-42EF-80AB-100453FCB2D4}" type="pres">
      <dgm:prSet presAssocID="{824AB7B9-0456-4622-8205-4F607B28B251}" presName="Name35" presStyleLbl="parChTrans1D3" presStyleIdx="2" presStyleCnt="5"/>
      <dgm:spPr/>
      <dgm:t>
        <a:bodyPr/>
        <a:lstStyle/>
        <a:p>
          <a:endParaRPr lang="fr-FR"/>
        </a:p>
      </dgm:t>
    </dgm:pt>
    <dgm:pt modelId="{F24111DC-5295-497F-A78B-CE47606B7D6D}" type="pres">
      <dgm:prSet presAssocID="{7DDA2411-54C0-417F-AE04-2B331F76A095}" presName="hierRoot2" presStyleCnt="0">
        <dgm:presLayoutVars>
          <dgm:hierBranch/>
        </dgm:presLayoutVars>
      </dgm:prSet>
      <dgm:spPr/>
      <dgm:t>
        <a:bodyPr/>
        <a:lstStyle/>
        <a:p>
          <a:endParaRPr lang="fr-FR"/>
        </a:p>
      </dgm:t>
    </dgm:pt>
    <dgm:pt modelId="{DD695510-8F7C-4AFD-BB74-F89337F7E528}" type="pres">
      <dgm:prSet presAssocID="{7DDA2411-54C0-417F-AE04-2B331F76A095}" presName="rootComposite" presStyleCnt="0"/>
      <dgm:spPr/>
      <dgm:t>
        <a:bodyPr/>
        <a:lstStyle/>
        <a:p>
          <a:endParaRPr lang="fr-FR"/>
        </a:p>
      </dgm:t>
    </dgm:pt>
    <dgm:pt modelId="{240CB230-C265-4524-B9F3-06AEB5605971}" type="pres">
      <dgm:prSet presAssocID="{7DDA2411-54C0-417F-AE04-2B331F76A095}" presName="rootText" presStyleLbl="node3" presStyleIdx="2" presStyleCnt="5">
        <dgm:presLayoutVars>
          <dgm:chPref val="3"/>
        </dgm:presLayoutVars>
      </dgm:prSet>
      <dgm:spPr/>
      <dgm:t>
        <a:bodyPr/>
        <a:lstStyle/>
        <a:p>
          <a:endParaRPr lang="fr-FR"/>
        </a:p>
      </dgm:t>
    </dgm:pt>
    <dgm:pt modelId="{2D00DBDE-C0AC-42A1-9DE8-ADEF52B7E4DD}" type="pres">
      <dgm:prSet presAssocID="{7DDA2411-54C0-417F-AE04-2B331F76A095}" presName="rootConnector" presStyleLbl="node3" presStyleIdx="2" presStyleCnt="5"/>
      <dgm:spPr/>
      <dgm:t>
        <a:bodyPr/>
        <a:lstStyle/>
        <a:p>
          <a:endParaRPr lang="fr-FR"/>
        </a:p>
      </dgm:t>
    </dgm:pt>
    <dgm:pt modelId="{3FDAF917-2F48-472F-B335-D97232F3DCC4}" type="pres">
      <dgm:prSet presAssocID="{7DDA2411-54C0-417F-AE04-2B331F76A095}" presName="hierChild4" presStyleCnt="0"/>
      <dgm:spPr/>
      <dgm:t>
        <a:bodyPr/>
        <a:lstStyle/>
        <a:p>
          <a:endParaRPr lang="fr-FR"/>
        </a:p>
      </dgm:t>
    </dgm:pt>
    <dgm:pt modelId="{E486F6D3-2A74-40F9-A6FF-26D401B6523E}" type="pres">
      <dgm:prSet presAssocID="{7E984FD0-1107-4104-8739-BC7D7D850010}" presName="Name35" presStyleLbl="parChTrans1D4" presStyleIdx="6" presStyleCnt="17"/>
      <dgm:spPr/>
      <dgm:t>
        <a:bodyPr/>
        <a:lstStyle/>
        <a:p>
          <a:endParaRPr lang="fr-FR"/>
        </a:p>
      </dgm:t>
    </dgm:pt>
    <dgm:pt modelId="{6523D75A-EA72-40F9-ADF8-4710A2C2C66E}" type="pres">
      <dgm:prSet presAssocID="{6222044C-40EF-4342-964C-C119CFF29855}" presName="hierRoot2" presStyleCnt="0">
        <dgm:presLayoutVars>
          <dgm:hierBranch/>
        </dgm:presLayoutVars>
      </dgm:prSet>
      <dgm:spPr/>
      <dgm:t>
        <a:bodyPr/>
        <a:lstStyle/>
        <a:p>
          <a:endParaRPr lang="fr-FR"/>
        </a:p>
      </dgm:t>
    </dgm:pt>
    <dgm:pt modelId="{CACE90A0-CF78-4461-B43C-C70B01ED9A7E}" type="pres">
      <dgm:prSet presAssocID="{6222044C-40EF-4342-964C-C119CFF29855}" presName="rootComposite" presStyleCnt="0"/>
      <dgm:spPr/>
      <dgm:t>
        <a:bodyPr/>
        <a:lstStyle/>
        <a:p>
          <a:endParaRPr lang="fr-FR"/>
        </a:p>
      </dgm:t>
    </dgm:pt>
    <dgm:pt modelId="{0A4F2942-9621-41E9-A8D8-11E3CB431CE3}" type="pres">
      <dgm:prSet presAssocID="{6222044C-40EF-4342-964C-C119CFF29855}" presName="rootText" presStyleLbl="node4" presStyleIdx="6" presStyleCnt="17">
        <dgm:presLayoutVars>
          <dgm:chPref val="3"/>
        </dgm:presLayoutVars>
      </dgm:prSet>
      <dgm:spPr/>
      <dgm:t>
        <a:bodyPr/>
        <a:lstStyle/>
        <a:p>
          <a:endParaRPr lang="fr-FR"/>
        </a:p>
      </dgm:t>
    </dgm:pt>
    <dgm:pt modelId="{FD240F8C-874F-407B-AB66-FB2424104598}" type="pres">
      <dgm:prSet presAssocID="{6222044C-40EF-4342-964C-C119CFF29855}" presName="rootConnector" presStyleLbl="node4" presStyleIdx="6" presStyleCnt="17"/>
      <dgm:spPr/>
      <dgm:t>
        <a:bodyPr/>
        <a:lstStyle/>
        <a:p>
          <a:endParaRPr lang="fr-FR"/>
        </a:p>
      </dgm:t>
    </dgm:pt>
    <dgm:pt modelId="{B6843312-1E4B-4DF9-8A72-E0CDA11D91E0}" type="pres">
      <dgm:prSet presAssocID="{6222044C-40EF-4342-964C-C119CFF29855}" presName="hierChild4" presStyleCnt="0"/>
      <dgm:spPr/>
      <dgm:t>
        <a:bodyPr/>
        <a:lstStyle/>
        <a:p>
          <a:endParaRPr lang="fr-FR"/>
        </a:p>
      </dgm:t>
    </dgm:pt>
    <dgm:pt modelId="{23D3CDFA-9BB0-4B6F-95A5-9832C653C34B}" type="pres">
      <dgm:prSet presAssocID="{E8BF49DD-CE4D-45D1-9DBA-DD64E91DD601}" presName="Name35" presStyleLbl="parChTrans1D4" presStyleIdx="7" presStyleCnt="17"/>
      <dgm:spPr/>
      <dgm:t>
        <a:bodyPr/>
        <a:lstStyle/>
        <a:p>
          <a:endParaRPr lang="fr-FR"/>
        </a:p>
      </dgm:t>
    </dgm:pt>
    <dgm:pt modelId="{B579287E-5E30-4F24-A192-93D8B04679BB}" type="pres">
      <dgm:prSet presAssocID="{8859AC82-99D1-40D6-883B-19BB39FD0C73}" presName="hierRoot2" presStyleCnt="0">
        <dgm:presLayoutVars>
          <dgm:hierBranch/>
        </dgm:presLayoutVars>
      </dgm:prSet>
      <dgm:spPr/>
      <dgm:t>
        <a:bodyPr/>
        <a:lstStyle/>
        <a:p>
          <a:endParaRPr lang="fr-FR"/>
        </a:p>
      </dgm:t>
    </dgm:pt>
    <dgm:pt modelId="{586D1355-1249-4FFF-8941-69C875F9BF76}" type="pres">
      <dgm:prSet presAssocID="{8859AC82-99D1-40D6-883B-19BB39FD0C73}" presName="rootComposite" presStyleCnt="0"/>
      <dgm:spPr/>
      <dgm:t>
        <a:bodyPr/>
        <a:lstStyle/>
        <a:p>
          <a:endParaRPr lang="fr-FR"/>
        </a:p>
      </dgm:t>
    </dgm:pt>
    <dgm:pt modelId="{D905B7B2-86C8-45E8-B902-A1F5B6D86FBD}" type="pres">
      <dgm:prSet presAssocID="{8859AC82-99D1-40D6-883B-19BB39FD0C73}" presName="rootText" presStyleLbl="node4" presStyleIdx="7" presStyleCnt="17">
        <dgm:presLayoutVars>
          <dgm:chPref val="3"/>
        </dgm:presLayoutVars>
      </dgm:prSet>
      <dgm:spPr/>
      <dgm:t>
        <a:bodyPr/>
        <a:lstStyle/>
        <a:p>
          <a:endParaRPr lang="fr-FR"/>
        </a:p>
      </dgm:t>
    </dgm:pt>
    <dgm:pt modelId="{4F97A082-4D6B-48FE-86B6-1FB785C44DB7}" type="pres">
      <dgm:prSet presAssocID="{8859AC82-99D1-40D6-883B-19BB39FD0C73}" presName="rootConnector" presStyleLbl="node4" presStyleIdx="7" presStyleCnt="17"/>
      <dgm:spPr/>
      <dgm:t>
        <a:bodyPr/>
        <a:lstStyle/>
        <a:p>
          <a:endParaRPr lang="fr-FR"/>
        </a:p>
      </dgm:t>
    </dgm:pt>
    <dgm:pt modelId="{C0A82914-0E89-45BF-9368-3CCE3D55B34A}" type="pres">
      <dgm:prSet presAssocID="{8859AC82-99D1-40D6-883B-19BB39FD0C73}" presName="hierChild4" presStyleCnt="0"/>
      <dgm:spPr/>
      <dgm:t>
        <a:bodyPr/>
        <a:lstStyle/>
        <a:p>
          <a:endParaRPr lang="fr-FR"/>
        </a:p>
      </dgm:t>
    </dgm:pt>
    <dgm:pt modelId="{CC3A822B-693D-444C-A60A-D82EBAF53843}" type="pres">
      <dgm:prSet presAssocID="{8A9B80F1-FB90-4994-A407-A67CB2498275}" presName="Name35" presStyleLbl="parChTrans1D4" presStyleIdx="8" presStyleCnt="17"/>
      <dgm:spPr/>
      <dgm:t>
        <a:bodyPr/>
        <a:lstStyle/>
        <a:p>
          <a:endParaRPr lang="fr-FR"/>
        </a:p>
      </dgm:t>
    </dgm:pt>
    <dgm:pt modelId="{F3672432-0117-4235-B6FB-E9CD805E695E}" type="pres">
      <dgm:prSet presAssocID="{645A480A-5665-4D26-8F61-BA3FA45B2403}" presName="hierRoot2" presStyleCnt="0">
        <dgm:presLayoutVars>
          <dgm:hierBranch/>
        </dgm:presLayoutVars>
      </dgm:prSet>
      <dgm:spPr/>
      <dgm:t>
        <a:bodyPr/>
        <a:lstStyle/>
        <a:p>
          <a:endParaRPr lang="fr-FR"/>
        </a:p>
      </dgm:t>
    </dgm:pt>
    <dgm:pt modelId="{E6CA310E-C461-42CA-90CE-D749F48B8895}" type="pres">
      <dgm:prSet presAssocID="{645A480A-5665-4D26-8F61-BA3FA45B2403}" presName="rootComposite" presStyleCnt="0"/>
      <dgm:spPr/>
      <dgm:t>
        <a:bodyPr/>
        <a:lstStyle/>
        <a:p>
          <a:endParaRPr lang="fr-FR"/>
        </a:p>
      </dgm:t>
    </dgm:pt>
    <dgm:pt modelId="{77B47EA4-369D-4534-9FAF-7EECA7F2657F}" type="pres">
      <dgm:prSet presAssocID="{645A480A-5665-4D26-8F61-BA3FA45B2403}" presName="rootText" presStyleLbl="node4" presStyleIdx="8" presStyleCnt="17">
        <dgm:presLayoutVars>
          <dgm:chPref val="3"/>
        </dgm:presLayoutVars>
      </dgm:prSet>
      <dgm:spPr/>
      <dgm:t>
        <a:bodyPr/>
        <a:lstStyle/>
        <a:p>
          <a:endParaRPr lang="fr-FR"/>
        </a:p>
      </dgm:t>
    </dgm:pt>
    <dgm:pt modelId="{610C7D73-B26B-45B9-AB31-3A173FE5411C}" type="pres">
      <dgm:prSet presAssocID="{645A480A-5665-4D26-8F61-BA3FA45B2403}" presName="rootConnector" presStyleLbl="node4" presStyleIdx="8" presStyleCnt="17"/>
      <dgm:spPr/>
      <dgm:t>
        <a:bodyPr/>
        <a:lstStyle/>
        <a:p>
          <a:endParaRPr lang="fr-FR"/>
        </a:p>
      </dgm:t>
    </dgm:pt>
    <dgm:pt modelId="{EB4B0703-92C0-4D5C-B6D9-7A66A4DE4ED4}" type="pres">
      <dgm:prSet presAssocID="{645A480A-5665-4D26-8F61-BA3FA45B2403}" presName="hierChild4" presStyleCnt="0"/>
      <dgm:spPr/>
      <dgm:t>
        <a:bodyPr/>
        <a:lstStyle/>
        <a:p>
          <a:endParaRPr lang="fr-FR"/>
        </a:p>
      </dgm:t>
    </dgm:pt>
    <dgm:pt modelId="{6ED4DEAD-501E-4A20-AE3B-3562554413B9}" type="pres">
      <dgm:prSet presAssocID="{D2FE6353-5B4A-4C87-ADFB-892DC12CCA69}" presName="Name35" presStyleLbl="parChTrans1D4" presStyleIdx="9" presStyleCnt="17"/>
      <dgm:spPr/>
      <dgm:t>
        <a:bodyPr/>
        <a:lstStyle/>
        <a:p>
          <a:endParaRPr lang="fr-FR"/>
        </a:p>
      </dgm:t>
    </dgm:pt>
    <dgm:pt modelId="{E1A72DE7-B9DD-4DDA-8E46-B0D1BDF70044}" type="pres">
      <dgm:prSet presAssocID="{683F60F1-BD4D-42DA-B0F1-47D84324A650}" presName="hierRoot2" presStyleCnt="0">
        <dgm:presLayoutVars>
          <dgm:hierBranch/>
        </dgm:presLayoutVars>
      </dgm:prSet>
      <dgm:spPr/>
      <dgm:t>
        <a:bodyPr/>
        <a:lstStyle/>
        <a:p>
          <a:endParaRPr lang="fr-FR"/>
        </a:p>
      </dgm:t>
    </dgm:pt>
    <dgm:pt modelId="{AABAB6D0-1DAA-44B3-9710-9BEBA26A4F1C}" type="pres">
      <dgm:prSet presAssocID="{683F60F1-BD4D-42DA-B0F1-47D84324A650}" presName="rootComposite" presStyleCnt="0"/>
      <dgm:spPr/>
      <dgm:t>
        <a:bodyPr/>
        <a:lstStyle/>
        <a:p>
          <a:endParaRPr lang="fr-FR"/>
        </a:p>
      </dgm:t>
    </dgm:pt>
    <dgm:pt modelId="{83E7A995-A5FE-4B7A-A414-10128B41CE2A}" type="pres">
      <dgm:prSet presAssocID="{683F60F1-BD4D-42DA-B0F1-47D84324A650}" presName="rootText" presStyleLbl="node4" presStyleIdx="9" presStyleCnt="17">
        <dgm:presLayoutVars>
          <dgm:chPref val="3"/>
        </dgm:presLayoutVars>
      </dgm:prSet>
      <dgm:spPr/>
      <dgm:t>
        <a:bodyPr/>
        <a:lstStyle/>
        <a:p>
          <a:endParaRPr lang="fr-FR"/>
        </a:p>
      </dgm:t>
    </dgm:pt>
    <dgm:pt modelId="{6E14EEAF-6AA1-4548-90C2-34E1A9200BD7}" type="pres">
      <dgm:prSet presAssocID="{683F60F1-BD4D-42DA-B0F1-47D84324A650}" presName="rootConnector" presStyleLbl="node4" presStyleIdx="9" presStyleCnt="17"/>
      <dgm:spPr/>
      <dgm:t>
        <a:bodyPr/>
        <a:lstStyle/>
        <a:p>
          <a:endParaRPr lang="fr-FR"/>
        </a:p>
      </dgm:t>
    </dgm:pt>
    <dgm:pt modelId="{F1CD9FE0-91D1-4E77-A60C-D8A82FD053E1}" type="pres">
      <dgm:prSet presAssocID="{683F60F1-BD4D-42DA-B0F1-47D84324A650}" presName="hierChild4" presStyleCnt="0"/>
      <dgm:spPr/>
      <dgm:t>
        <a:bodyPr/>
        <a:lstStyle/>
        <a:p>
          <a:endParaRPr lang="fr-FR"/>
        </a:p>
      </dgm:t>
    </dgm:pt>
    <dgm:pt modelId="{49201F35-BC10-4947-8C7E-50452070A67E}" type="pres">
      <dgm:prSet presAssocID="{683F60F1-BD4D-42DA-B0F1-47D84324A650}" presName="hierChild5" presStyleCnt="0"/>
      <dgm:spPr/>
      <dgm:t>
        <a:bodyPr/>
        <a:lstStyle/>
        <a:p>
          <a:endParaRPr lang="fr-FR"/>
        </a:p>
      </dgm:t>
    </dgm:pt>
    <dgm:pt modelId="{4F649437-BA3E-4576-B7B0-07AD453E9502}" type="pres">
      <dgm:prSet presAssocID="{6F7BEB6B-E9D1-4A49-ADAC-AF7991A956CF}" presName="Name35" presStyleLbl="parChTrans1D4" presStyleIdx="10" presStyleCnt="17"/>
      <dgm:spPr/>
      <dgm:t>
        <a:bodyPr/>
        <a:lstStyle/>
        <a:p>
          <a:endParaRPr lang="fr-FR"/>
        </a:p>
      </dgm:t>
    </dgm:pt>
    <dgm:pt modelId="{12F82E3A-7CDD-4E62-BD33-D968F8E798DE}" type="pres">
      <dgm:prSet presAssocID="{B0B5C3BB-027D-415D-888E-28858F042F4C}" presName="hierRoot2" presStyleCnt="0">
        <dgm:presLayoutVars>
          <dgm:hierBranch/>
        </dgm:presLayoutVars>
      </dgm:prSet>
      <dgm:spPr/>
      <dgm:t>
        <a:bodyPr/>
        <a:lstStyle/>
        <a:p>
          <a:endParaRPr lang="fr-FR"/>
        </a:p>
      </dgm:t>
    </dgm:pt>
    <dgm:pt modelId="{3D9246E8-8A3C-4B5E-AC3F-B7074DA33E2A}" type="pres">
      <dgm:prSet presAssocID="{B0B5C3BB-027D-415D-888E-28858F042F4C}" presName="rootComposite" presStyleCnt="0"/>
      <dgm:spPr/>
      <dgm:t>
        <a:bodyPr/>
        <a:lstStyle/>
        <a:p>
          <a:endParaRPr lang="fr-FR"/>
        </a:p>
      </dgm:t>
    </dgm:pt>
    <dgm:pt modelId="{EC9A9CD8-25D7-4583-BB6D-55A928DE7BA7}" type="pres">
      <dgm:prSet presAssocID="{B0B5C3BB-027D-415D-888E-28858F042F4C}" presName="rootText" presStyleLbl="node4" presStyleIdx="10" presStyleCnt="17">
        <dgm:presLayoutVars>
          <dgm:chPref val="3"/>
        </dgm:presLayoutVars>
      </dgm:prSet>
      <dgm:spPr/>
      <dgm:t>
        <a:bodyPr/>
        <a:lstStyle/>
        <a:p>
          <a:endParaRPr lang="fr-FR"/>
        </a:p>
      </dgm:t>
    </dgm:pt>
    <dgm:pt modelId="{FDD7DA54-1346-469F-BACB-386E1418E0D5}" type="pres">
      <dgm:prSet presAssocID="{B0B5C3BB-027D-415D-888E-28858F042F4C}" presName="rootConnector" presStyleLbl="node4" presStyleIdx="10" presStyleCnt="17"/>
      <dgm:spPr/>
      <dgm:t>
        <a:bodyPr/>
        <a:lstStyle/>
        <a:p>
          <a:endParaRPr lang="fr-FR"/>
        </a:p>
      </dgm:t>
    </dgm:pt>
    <dgm:pt modelId="{DE7F6358-9D65-4EEB-B549-5D29D1CB9094}" type="pres">
      <dgm:prSet presAssocID="{B0B5C3BB-027D-415D-888E-28858F042F4C}" presName="hierChild4" presStyleCnt="0"/>
      <dgm:spPr/>
      <dgm:t>
        <a:bodyPr/>
        <a:lstStyle/>
        <a:p>
          <a:endParaRPr lang="fr-FR"/>
        </a:p>
      </dgm:t>
    </dgm:pt>
    <dgm:pt modelId="{734CE707-6D49-4021-AA15-489CDC92A3A4}" type="pres">
      <dgm:prSet presAssocID="{B0B5C3BB-027D-415D-888E-28858F042F4C}" presName="hierChild5" presStyleCnt="0"/>
      <dgm:spPr/>
      <dgm:t>
        <a:bodyPr/>
        <a:lstStyle/>
        <a:p>
          <a:endParaRPr lang="fr-FR"/>
        </a:p>
      </dgm:t>
    </dgm:pt>
    <dgm:pt modelId="{AFA90B7C-07BC-4BFB-AC31-4D163B963314}" type="pres">
      <dgm:prSet presAssocID="{645A480A-5665-4D26-8F61-BA3FA45B2403}" presName="hierChild5" presStyleCnt="0"/>
      <dgm:spPr/>
      <dgm:t>
        <a:bodyPr/>
        <a:lstStyle/>
        <a:p>
          <a:endParaRPr lang="fr-FR"/>
        </a:p>
      </dgm:t>
    </dgm:pt>
    <dgm:pt modelId="{53E3CFCE-B2BD-4444-9ACE-878F37CFBCC1}" type="pres">
      <dgm:prSet presAssocID="{8859AC82-99D1-40D6-883B-19BB39FD0C73}" presName="hierChild5" presStyleCnt="0"/>
      <dgm:spPr/>
      <dgm:t>
        <a:bodyPr/>
        <a:lstStyle/>
        <a:p>
          <a:endParaRPr lang="fr-FR"/>
        </a:p>
      </dgm:t>
    </dgm:pt>
    <dgm:pt modelId="{DBAFA457-A6FE-4C29-A9FB-3FB3C613F81F}" type="pres">
      <dgm:prSet presAssocID="{6222044C-40EF-4342-964C-C119CFF29855}" presName="hierChild5" presStyleCnt="0"/>
      <dgm:spPr/>
      <dgm:t>
        <a:bodyPr/>
        <a:lstStyle/>
        <a:p>
          <a:endParaRPr lang="fr-FR"/>
        </a:p>
      </dgm:t>
    </dgm:pt>
    <dgm:pt modelId="{5DD71BED-E019-4994-8FBA-992A80E6DE27}" type="pres">
      <dgm:prSet presAssocID="{7DDA2411-54C0-417F-AE04-2B331F76A095}" presName="hierChild5" presStyleCnt="0"/>
      <dgm:spPr/>
      <dgm:t>
        <a:bodyPr/>
        <a:lstStyle/>
        <a:p>
          <a:endParaRPr lang="fr-FR"/>
        </a:p>
      </dgm:t>
    </dgm:pt>
    <dgm:pt modelId="{90AD1992-B9BA-4A6A-A423-5F0F854B3051}" type="pres">
      <dgm:prSet presAssocID="{6FD54DCC-0420-4B69-949E-C600DAC3EA80}" presName="hierChild5" presStyleCnt="0"/>
      <dgm:spPr/>
      <dgm:t>
        <a:bodyPr/>
        <a:lstStyle/>
        <a:p>
          <a:endParaRPr lang="fr-FR"/>
        </a:p>
      </dgm:t>
    </dgm:pt>
    <dgm:pt modelId="{6F933FA5-DBA9-4665-BCB7-ECAC89EAE074}" type="pres">
      <dgm:prSet presAssocID="{48F43ED3-A177-4096-B556-EB782F87985E}" presName="Name35" presStyleLbl="parChTrans1D2" presStyleIdx="1" presStyleCnt="2"/>
      <dgm:spPr/>
      <dgm:t>
        <a:bodyPr/>
        <a:lstStyle/>
        <a:p>
          <a:endParaRPr lang="fr-FR"/>
        </a:p>
      </dgm:t>
    </dgm:pt>
    <dgm:pt modelId="{4E641237-4F25-4619-88A9-8CA164C86982}" type="pres">
      <dgm:prSet presAssocID="{0C87090F-02B0-44D5-BD4B-E5AE0D1FA7F1}" presName="hierRoot2" presStyleCnt="0">
        <dgm:presLayoutVars>
          <dgm:hierBranch/>
        </dgm:presLayoutVars>
      </dgm:prSet>
      <dgm:spPr/>
      <dgm:t>
        <a:bodyPr/>
        <a:lstStyle/>
        <a:p>
          <a:endParaRPr lang="fr-FR"/>
        </a:p>
      </dgm:t>
    </dgm:pt>
    <dgm:pt modelId="{565EDFC1-29AE-4AB8-B66B-627C5F9F6FEC}" type="pres">
      <dgm:prSet presAssocID="{0C87090F-02B0-44D5-BD4B-E5AE0D1FA7F1}" presName="rootComposite" presStyleCnt="0"/>
      <dgm:spPr/>
      <dgm:t>
        <a:bodyPr/>
        <a:lstStyle/>
        <a:p>
          <a:endParaRPr lang="fr-FR"/>
        </a:p>
      </dgm:t>
    </dgm:pt>
    <dgm:pt modelId="{E13E005F-EB59-4822-926F-099620CF7D59}" type="pres">
      <dgm:prSet presAssocID="{0C87090F-02B0-44D5-BD4B-E5AE0D1FA7F1}" presName="rootText" presStyleLbl="node2" presStyleIdx="1" presStyleCnt="2">
        <dgm:presLayoutVars>
          <dgm:chPref val="3"/>
        </dgm:presLayoutVars>
      </dgm:prSet>
      <dgm:spPr/>
      <dgm:t>
        <a:bodyPr/>
        <a:lstStyle/>
        <a:p>
          <a:endParaRPr lang="en-US"/>
        </a:p>
      </dgm:t>
    </dgm:pt>
    <dgm:pt modelId="{AEAA0CF1-2AD8-4565-B49E-708EB08D2FE5}" type="pres">
      <dgm:prSet presAssocID="{0C87090F-02B0-44D5-BD4B-E5AE0D1FA7F1}" presName="rootConnector" presStyleLbl="node2" presStyleIdx="1" presStyleCnt="2"/>
      <dgm:spPr/>
      <dgm:t>
        <a:bodyPr/>
        <a:lstStyle/>
        <a:p>
          <a:endParaRPr lang="en-US"/>
        </a:p>
      </dgm:t>
    </dgm:pt>
    <dgm:pt modelId="{AE50A458-DA1C-492A-BCA4-4258D60D25E3}" type="pres">
      <dgm:prSet presAssocID="{0C87090F-02B0-44D5-BD4B-E5AE0D1FA7F1}" presName="hierChild4" presStyleCnt="0"/>
      <dgm:spPr/>
      <dgm:t>
        <a:bodyPr/>
        <a:lstStyle/>
        <a:p>
          <a:endParaRPr lang="fr-FR"/>
        </a:p>
      </dgm:t>
    </dgm:pt>
    <dgm:pt modelId="{2AD875F4-B2B8-4E31-8404-D515B66A752A}" type="pres">
      <dgm:prSet presAssocID="{0269C22A-A20B-4CCC-917A-8B311E437315}" presName="Name35" presStyleLbl="parChTrans1D3" presStyleIdx="3" presStyleCnt="5"/>
      <dgm:spPr/>
      <dgm:t>
        <a:bodyPr/>
        <a:lstStyle/>
        <a:p>
          <a:endParaRPr lang="fr-FR"/>
        </a:p>
      </dgm:t>
    </dgm:pt>
    <dgm:pt modelId="{55998BB0-895E-4CE0-9368-C87BB2C5AF9A}" type="pres">
      <dgm:prSet presAssocID="{A97D053E-A973-4364-B69E-A280008FFC90}" presName="hierRoot2" presStyleCnt="0">
        <dgm:presLayoutVars>
          <dgm:hierBranch/>
        </dgm:presLayoutVars>
      </dgm:prSet>
      <dgm:spPr/>
      <dgm:t>
        <a:bodyPr/>
        <a:lstStyle/>
        <a:p>
          <a:endParaRPr lang="fr-FR"/>
        </a:p>
      </dgm:t>
    </dgm:pt>
    <dgm:pt modelId="{88FE2847-EA61-4F43-B68F-9503290C6905}" type="pres">
      <dgm:prSet presAssocID="{A97D053E-A973-4364-B69E-A280008FFC90}" presName="rootComposite" presStyleCnt="0"/>
      <dgm:spPr/>
      <dgm:t>
        <a:bodyPr/>
        <a:lstStyle/>
        <a:p>
          <a:endParaRPr lang="fr-FR"/>
        </a:p>
      </dgm:t>
    </dgm:pt>
    <dgm:pt modelId="{60C9B560-F2BA-485F-A26B-EE6F904A1A0B}" type="pres">
      <dgm:prSet presAssocID="{A97D053E-A973-4364-B69E-A280008FFC90}" presName="rootText" presStyleLbl="node3" presStyleIdx="3" presStyleCnt="5">
        <dgm:presLayoutVars>
          <dgm:chPref val="3"/>
        </dgm:presLayoutVars>
      </dgm:prSet>
      <dgm:spPr/>
      <dgm:t>
        <a:bodyPr/>
        <a:lstStyle/>
        <a:p>
          <a:endParaRPr lang="en-US"/>
        </a:p>
      </dgm:t>
    </dgm:pt>
    <dgm:pt modelId="{5DFB02F7-7C2D-4646-BDC7-8EE2E0F53484}" type="pres">
      <dgm:prSet presAssocID="{A97D053E-A973-4364-B69E-A280008FFC90}" presName="rootConnector" presStyleLbl="node3" presStyleIdx="3" presStyleCnt="5"/>
      <dgm:spPr/>
      <dgm:t>
        <a:bodyPr/>
        <a:lstStyle/>
        <a:p>
          <a:endParaRPr lang="en-US"/>
        </a:p>
      </dgm:t>
    </dgm:pt>
    <dgm:pt modelId="{7D2112B9-223C-496A-ACE9-7EC1B81D806A}" type="pres">
      <dgm:prSet presAssocID="{A97D053E-A973-4364-B69E-A280008FFC90}" presName="hierChild4" presStyleCnt="0"/>
      <dgm:spPr/>
      <dgm:t>
        <a:bodyPr/>
        <a:lstStyle/>
        <a:p>
          <a:endParaRPr lang="fr-FR"/>
        </a:p>
      </dgm:t>
    </dgm:pt>
    <dgm:pt modelId="{E7C61C0A-7CD0-43B2-A8A6-F58215C05EFA}" type="pres">
      <dgm:prSet presAssocID="{720E0265-93BF-4861-895E-0F4D45738CAF}" presName="Name35" presStyleLbl="parChTrans1D4" presStyleIdx="11" presStyleCnt="17"/>
      <dgm:spPr/>
      <dgm:t>
        <a:bodyPr/>
        <a:lstStyle/>
        <a:p>
          <a:endParaRPr lang="fr-FR"/>
        </a:p>
      </dgm:t>
    </dgm:pt>
    <dgm:pt modelId="{E13493BA-9421-4B0D-9E5E-A7E20C36B296}" type="pres">
      <dgm:prSet presAssocID="{E3FF04F3-46A8-4D7C-8E98-F726D26A1515}" presName="hierRoot2" presStyleCnt="0">
        <dgm:presLayoutVars>
          <dgm:hierBranch/>
        </dgm:presLayoutVars>
      </dgm:prSet>
      <dgm:spPr/>
      <dgm:t>
        <a:bodyPr/>
        <a:lstStyle/>
        <a:p>
          <a:endParaRPr lang="fr-FR"/>
        </a:p>
      </dgm:t>
    </dgm:pt>
    <dgm:pt modelId="{F91E86BF-4266-4664-BD06-01D03AD4B09A}" type="pres">
      <dgm:prSet presAssocID="{E3FF04F3-46A8-4D7C-8E98-F726D26A1515}" presName="rootComposite" presStyleCnt="0"/>
      <dgm:spPr/>
      <dgm:t>
        <a:bodyPr/>
        <a:lstStyle/>
        <a:p>
          <a:endParaRPr lang="fr-FR"/>
        </a:p>
      </dgm:t>
    </dgm:pt>
    <dgm:pt modelId="{0E6173C1-987F-4DD1-AC92-AA8CA6EF67E5}" type="pres">
      <dgm:prSet presAssocID="{E3FF04F3-46A8-4D7C-8E98-F726D26A1515}" presName="rootText" presStyleLbl="node4" presStyleIdx="11" presStyleCnt="17">
        <dgm:presLayoutVars>
          <dgm:chPref val="3"/>
        </dgm:presLayoutVars>
      </dgm:prSet>
      <dgm:spPr/>
      <dgm:t>
        <a:bodyPr/>
        <a:lstStyle/>
        <a:p>
          <a:endParaRPr lang="fr-FR"/>
        </a:p>
      </dgm:t>
    </dgm:pt>
    <dgm:pt modelId="{9D444614-9176-496E-B1C3-057340D15AB0}" type="pres">
      <dgm:prSet presAssocID="{E3FF04F3-46A8-4D7C-8E98-F726D26A1515}" presName="rootConnector" presStyleLbl="node4" presStyleIdx="11" presStyleCnt="17"/>
      <dgm:spPr/>
      <dgm:t>
        <a:bodyPr/>
        <a:lstStyle/>
        <a:p>
          <a:endParaRPr lang="fr-FR"/>
        </a:p>
      </dgm:t>
    </dgm:pt>
    <dgm:pt modelId="{010ECE2A-E8F2-4B77-A559-674521347C0B}" type="pres">
      <dgm:prSet presAssocID="{E3FF04F3-46A8-4D7C-8E98-F726D26A1515}" presName="hierChild4" presStyleCnt="0"/>
      <dgm:spPr/>
      <dgm:t>
        <a:bodyPr/>
        <a:lstStyle/>
        <a:p>
          <a:endParaRPr lang="fr-FR"/>
        </a:p>
      </dgm:t>
    </dgm:pt>
    <dgm:pt modelId="{9BBC088D-EA8A-4877-B54A-A250ADCA63C0}" type="pres">
      <dgm:prSet presAssocID="{6EDA943D-E0A2-4AEE-8891-F7604835D446}" presName="Name35" presStyleLbl="parChTrans1D4" presStyleIdx="12" presStyleCnt="17"/>
      <dgm:spPr/>
      <dgm:t>
        <a:bodyPr/>
        <a:lstStyle/>
        <a:p>
          <a:endParaRPr lang="fr-FR"/>
        </a:p>
      </dgm:t>
    </dgm:pt>
    <dgm:pt modelId="{05363A71-5FCB-4B79-AC8C-90A1F83DB702}" type="pres">
      <dgm:prSet presAssocID="{C738ACE7-E88D-4A27-BD7A-A274A7C7E7A7}" presName="hierRoot2" presStyleCnt="0">
        <dgm:presLayoutVars>
          <dgm:hierBranch/>
        </dgm:presLayoutVars>
      </dgm:prSet>
      <dgm:spPr/>
      <dgm:t>
        <a:bodyPr/>
        <a:lstStyle/>
        <a:p>
          <a:endParaRPr lang="fr-FR"/>
        </a:p>
      </dgm:t>
    </dgm:pt>
    <dgm:pt modelId="{2130EF4E-1372-4837-A99B-BCFD79BC2599}" type="pres">
      <dgm:prSet presAssocID="{C738ACE7-E88D-4A27-BD7A-A274A7C7E7A7}" presName="rootComposite" presStyleCnt="0"/>
      <dgm:spPr/>
      <dgm:t>
        <a:bodyPr/>
        <a:lstStyle/>
        <a:p>
          <a:endParaRPr lang="fr-FR"/>
        </a:p>
      </dgm:t>
    </dgm:pt>
    <dgm:pt modelId="{10F33207-DA9B-46E0-94A0-0486268B9C69}" type="pres">
      <dgm:prSet presAssocID="{C738ACE7-E88D-4A27-BD7A-A274A7C7E7A7}" presName="rootText" presStyleLbl="node4" presStyleIdx="12" presStyleCnt="17">
        <dgm:presLayoutVars>
          <dgm:chPref val="3"/>
        </dgm:presLayoutVars>
      </dgm:prSet>
      <dgm:spPr/>
      <dgm:t>
        <a:bodyPr/>
        <a:lstStyle/>
        <a:p>
          <a:endParaRPr lang="fr-FR"/>
        </a:p>
      </dgm:t>
    </dgm:pt>
    <dgm:pt modelId="{601244D1-4742-4A48-9069-8AD6F0B7EA16}" type="pres">
      <dgm:prSet presAssocID="{C738ACE7-E88D-4A27-BD7A-A274A7C7E7A7}" presName="rootConnector" presStyleLbl="node4" presStyleIdx="12" presStyleCnt="17"/>
      <dgm:spPr/>
      <dgm:t>
        <a:bodyPr/>
        <a:lstStyle/>
        <a:p>
          <a:endParaRPr lang="fr-FR"/>
        </a:p>
      </dgm:t>
    </dgm:pt>
    <dgm:pt modelId="{983DB170-4870-4B7C-897D-ADC88CD9539E}" type="pres">
      <dgm:prSet presAssocID="{C738ACE7-E88D-4A27-BD7A-A274A7C7E7A7}" presName="hierChild4" presStyleCnt="0"/>
      <dgm:spPr/>
      <dgm:t>
        <a:bodyPr/>
        <a:lstStyle/>
        <a:p>
          <a:endParaRPr lang="fr-FR"/>
        </a:p>
      </dgm:t>
    </dgm:pt>
    <dgm:pt modelId="{417B0A25-E16E-4A16-9036-7577C1131FBC}" type="pres">
      <dgm:prSet presAssocID="{6B6A4F3B-608A-4459-9066-65B42AAC2B2F}" presName="Name35" presStyleLbl="parChTrans1D4" presStyleIdx="13" presStyleCnt="17"/>
      <dgm:spPr/>
      <dgm:t>
        <a:bodyPr/>
        <a:lstStyle/>
        <a:p>
          <a:endParaRPr lang="fr-FR"/>
        </a:p>
      </dgm:t>
    </dgm:pt>
    <dgm:pt modelId="{8E3F29B5-AFC6-4C1D-A707-D6B8B559CD78}" type="pres">
      <dgm:prSet presAssocID="{FE0C3A0D-30F9-4894-B4A3-90AA91F8E56B}" presName="hierRoot2" presStyleCnt="0">
        <dgm:presLayoutVars>
          <dgm:hierBranch/>
        </dgm:presLayoutVars>
      </dgm:prSet>
      <dgm:spPr/>
      <dgm:t>
        <a:bodyPr/>
        <a:lstStyle/>
        <a:p>
          <a:endParaRPr lang="fr-FR"/>
        </a:p>
      </dgm:t>
    </dgm:pt>
    <dgm:pt modelId="{14E10099-64E8-4A71-814F-E2E1295043C8}" type="pres">
      <dgm:prSet presAssocID="{FE0C3A0D-30F9-4894-B4A3-90AA91F8E56B}" presName="rootComposite" presStyleCnt="0"/>
      <dgm:spPr/>
      <dgm:t>
        <a:bodyPr/>
        <a:lstStyle/>
        <a:p>
          <a:endParaRPr lang="fr-FR"/>
        </a:p>
      </dgm:t>
    </dgm:pt>
    <dgm:pt modelId="{7F6FDD5D-BFA3-4A1A-9A40-EF1523074752}" type="pres">
      <dgm:prSet presAssocID="{FE0C3A0D-30F9-4894-B4A3-90AA91F8E56B}" presName="rootText" presStyleLbl="node4" presStyleIdx="13" presStyleCnt="17">
        <dgm:presLayoutVars>
          <dgm:chPref val="3"/>
        </dgm:presLayoutVars>
      </dgm:prSet>
      <dgm:spPr/>
      <dgm:t>
        <a:bodyPr/>
        <a:lstStyle/>
        <a:p>
          <a:endParaRPr lang="fr-FR"/>
        </a:p>
      </dgm:t>
    </dgm:pt>
    <dgm:pt modelId="{EC510CC9-CC93-492C-BFBA-9476318C4C08}" type="pres">
      <dgm:prSet presAssocID="{FE0C3A0D-30F9-4894-B4A3-90AA91F8E56B}" presName="rootConnector" presStyleLbl="node4" presStyleIdx="13" presStyleCnt="17"/>
      <dgm:spPr/>
      <dgm:t>
        <a:bodyPr/>
        <a:lstStyle/>
        <a:p>
          <a:endParaRPr lang="fr-FR"/>
        </a:p>
      </dgm:t>
    </dgm:pt>
    <dgm:pt modelId="{7C822EE2-E68F-47EA-84A8-6FF21E2DBF8F}" type="pres">
      <dgm:prSet presAssocID="{FE0C3A0D-30F9-4894-B4A3-90AA91F8E56B}" presName="hierChild4" presStyleCnt="0"/>
      <dgm:spPr/>
      <dgm:t>
        <a:bodyPr/>
        <a:lstStyle/>
        <a:p>
          <a:endParaRPr lang="fr-FR"/>
        </a:p>
      </dgm:t>
    </dgm:pt>
    <dgm:pt modelId="{1935F499-DD43-44B2-B76D-1E881F93EC4F}" type="pres">
      <dgm:prSet presAssocID="{FE0C3A0D-30F9-4894-B4A3-90AA91F8E56B}" presName="hierChild5" presStyleCnt="0"/>
      <dgm:spPr/>
      <dgm:t>
        <a:bodyPr/>
        <a:lstStyle/>
        <a:p>
          <a:endParaRPr lang="fr-FR"/>
        </a:p>
      </dgm:t>
    </dgm:pt>
    <dgm:pt modelId="{C9DF9CDF-55AD-4389-8F4D-AEE5EB464290}" type="pres">
      <dgm:prSet presAssocID="{C738ACE7-E88D-4A27-BD7A-A274A7C7E7A7}" presName="hierChild5" presStyleCnt="0"/>
      <dgm:spPr/>
      <dgm:t>
        <a:bodyPr/>
        <a:lstStyle/>
        <a:p>
          <a:endParaRPr lang="fr-FR"/>
        </a:p>
      </dgm:t>
    </dgm:pt>
    <dgm:pt modelId="{22A376B2-F64E-461B-B9A1-30936EA1B2F2}" type="pres">
      <dgm:prSet presAssocID="{E3FF04F3-46A8-4D7C-8E98-F726D26A1515}" presName="hierChild5" presStyleCnt="0"/>
      <dgm:spPr/>
      <dgm:t>
        <a:bodyPr/>
        <a:lstStyle/>
        <a:p>
          <a:endParaRPr lang="fr-FR"/>
        </a:p>
      </dgm:t>
    </dgm:pt>
    <dgm:pt modelId="{913E6BB9-6CD1-47CB-A99B-D59E741B3A9D}" type="pres">
      <dgm:prSet presAssocID="{A97D053E-A973-4364-B69E-A280008FFC90}" presName="hierChild5" presStyleCnt="0"/>
      <dgm:spPr/>
      <dgm:t>
        <a:bodyPr/>
        <a:lstStyle/>
        <a:p>
          <a:endParaRPr lang="fr-FR"/>
        </a:p>
      </dgm:t>
    </dgm:pt>
    <dgm:pt modelId="{C9EC40EC-8AF9-41BA-9784-43845EB61144}" type="pres">
      <dgm:prSet presAssocID="{E3D22BD8-B8F5-4AEB-A8DD-53D6A1A29BAD}" presName="Name35" presStyleLbl="parChTrans1D3" presStyleIdx="4" presStyleCnt="5"/>
      <dgm:spPr/>
      <dgm:t>
        <a:bodyPr/>
        <a:lstStyle/>
        <a:p>
          <a:endParaRPr lang="fr-FR"/>
        </a:p>
      </dgm:t>
    </dgm:pt>
    <dgm:pt modelId="{84F09E85-AB51-4E7C-B1CB-66CD5BCD70CB}" type="pres">
      <dgm:prSet presAssocID="{991DD7BB-FD91-49EE-AAF5-140AB35E43F7}" presName="hierRoot2" presStyleCnt="0">
        <dgm:presLayoutVars>
          <dgm:hierBranch/>
        </dgm:presLayoutVars>
      </dgm:prSet>
      <dgm:spPr/>
      <dgm:t>
        <a:bodyPr/>
        <a:lstStyle/>
        <a:p>
          <a:endParaRPr lang="fr-FR"/>
        </a:p>
      </dgm:t>
    </dgm:pt>
    <dgm:pt modelId="{9A004E1A-B439-40E1-AE8C-E61B66E625CD}" type="pres">
      <dgm:prSet presAssocID="{991DD7BB-FD91-49EE-AAF5-140AB35E43F7}" presName="rootComposite" presStyleCnt="0"/>
      <dgm:spPr/>
      <dgm:t>
        <a:bodyPr/>
        <a:lstStyle/>
        <a:p>
          <a:endParaRPr lang="fr-FR"/>
        </a:p>
      </dgm:t>
    </dgm:pt>
    <dgm:pt modelId="{EF38FFB1-CB6A-4CF3-AD9C-FEFC0C881974}" type="pres">
      <dgm:prSet presAssocID="{991DD7BB-FD91-49EE-AAF5-140AB35E43F7}" presName="rootText" presStyleLbl="node3" presStyleIdx="4" presStyleCnt="5">
        <dgm:presLayoutVars>
          <dgm:chPref val="3"/>
        </dgm:presLayoutVars>
      </dgm:prSet>
      <dgm:spPr/>
      <dgm:t>
        <a:bodyPr/>
        <a:lstStyle/>
        <a:p>
          <a:endParaRPr lang="en-US"/>
        </a:p>
      </dgm:t>
    </dgm:pt>
    <dgm:pt modelId="{8AFE9945-B4DE-42EB-A531-55213541871C}" type="pres">
      <dgm:prSet presAssocID="{991DD7BB-FD91-49EE-AAF5-140AB35E43F7}" presName="rootConnector" presStyleLbl="node3" presStyleIdx="4" presStyleCnt="5"/>
      <dgm:spPr/>
      <dgm:t>
        <a:bodyPr/>
        <a:lstStyle/>
        <a:p>
          <a:endParaRPr lang="en-US"/>
        </a:p>
      </dgm:t>
    </dgm:pt>
    <dgm:pt modelId="{66381EBC-B313-49B9-8E58-98B1ECEBFEA9}" type="pres">
      <dgm:prSet presAssocID="{991DD7BB-FD91-49EE-AAF5-140AB35E43F7}" presName="hierChild4" presStyleCnt="0"/>
      <dgm:spPr/>
      <dgm:t>
        <a:bodyPr/>
        <a:lstStyle/>
        <a:p>
          <a:endParaRPr lang="fr-FR"/>
        </a:p>
      </dgm:t>
    </dgm:pt>
    <dgm:pt modelId="{04D2CAF6-1186-4739-8CB0-A4AB15E31295}" type="pres">
      <dgm:prSet presAssocID="{46834F05-9ABD-4B7F-A135-53C39AF9C1DE}" presName="Name35" presStyleLbl="parChTrans1D4" presStyleIdx="14" presStyleCnt="17"/>
      <dgm:spPr/>
      <dgm:t>
        <a:bodyPr/>
        <a:lstStyle/>
        <a:p>
          <a:endParaRPr lang="fr-FR"/>
        </a:p>
      </dgm:t>
    </dgm:pt>
    <dgm:pt modelId="{DD35EE09-5E0E-4F1B-8519-709ED7A7B9AD}" type="pres">
      <dgm:prSet presAssocID="{92AF27A0-E40C-4EFF-9B35-271D8B15788C}" presName="hierRoot2" presStyleCnt="0">
        <dgm:presLayoutVars>
          <dgm:hierBranch/>
        </dgm:presLayoutVars>
      </dgm:prSet>
      <dgm:spPr/>
      <dgm:t>
        <a:bodyPr/>
        <a:lstStyle/>
        <a:p>
          <a:endParaRPr lang="fr-FR"/>
        </a:p>
      </dgm:t>
    </dgm:pt>
    <dgm:pt modelId="{0C700F56-C35D-4427-9F85-F257A41FE699}" type="pres">
      <dgm:prSet presAssocID="{92AF27A0-E40C-4EFF-9B35-271D8B15788C}" presName="rootComposite" presStyleCnt="0"/>
      <dgm:spPr/>
      <dgm:t>
        <a:bodyPr/>
        <a:lstStyle/>
        <a:p>
          <a:endParaRPr lang="fr-FR"/>
        </a:p>
      </dgm:t>
    </dgm:pt>
    <dgm:pt modelId="{80F01222-4AC1-4414-BE22-7F68ABA90A33}" type="pres">
      <dgm:prSet presAssocID="{92AF27A0-E40C-4EFF-9B35-271D8B15788C}" presName="rootText" presStyleLbl="node4" presStyleIdx="14" presStyleCnt="17">
        <dgm:presLayoutVars>
          <dgm:chPref val="3"/>
        </dgm:presLayoutVars>
      </dgm:prSet>
      <dgm:spPr/>
      <dgm:t>
        <a:bodyPr/>
        <a:lstStyle/>
        <a:p>
          <a:endParaRPr lang="fr-FR"/>
        </a:p>
      </dgm:t>
    </dgm:pt>
    <dgm:pt modelId="{2F268248-EFF3-4CEA-91D8-D26A10253BD6}" type="pres">
      <dgm:prSet presAssocID="{92AF27A0-E40C-4EFF-9B35-271D8B15788C}" presName="rootConnector" presStyleLbl="node4" presStyleIdx="14" presStyleCnt="17"/>
      <dgm:spPr/>
      <dgm:t>
        <a:bodyPr/>
        <a:lstStyle/>
        <a:p>
          <a:endParaRPr lang="fr-FR"/>
        </a:p>
      </dgm:t>
    </dgm:pt>
    <dgm:pt modelId="{3261A1A7-42CF-4663-8BBB-78D6505645D4}" type="pres">
      <dgm:prSet presAssocID="{92AF27A0-E40C-4EFF-9B35-271D8B15788C}" presName="hierChild4" presStyleCnt="0"/>
      <dgm:spPr/>
      <dgm:t>
        <a:bodyPr/>
        <a:lstStyle/>
        <a:p>
          <a:endParaRPr lang="fr-FR"/>
        </a:p>
      </dgm:t>
    </dgm:pt>
    <dgm:pt modelId="{BA66D7A5-45F3-49FF-B20E-587F7A28CA33}" type="pres">
      <dgm:prSet presAssocID="{5044A601-079D-44A4-893B-957CEC415477}" presName="Name35" presStyleLbl="parChTrans1D4" presStyleIdx="15" presStyleCnt="17"/>
      <dgm:spPr/>
      <dgm:t>
        <a:bodyPr/>
        <a:lstStyle/>
        <a:p>
          <a:endParaRPr lang="fr-FR"/>
        </a:p>
      </dgm:t>
    </dgm:pt>
    <dgm:pt modelId="{54D3F7AE-2F11-4944-B553-2984227D5F27}" type="pres">
      <dgm:prSet presAssocID="{AED0BF7A-407A-405E-8B33-38FCCCFBF93D}" presName="hierRoot2" presStyleCnt="0">
        <dgm:presLayoutVars>
          <dgm:hierBranch/>
        </dgm:presLayoutVars>
      </dgm:prSet>
      <dgm:spPr/>
      <dgm:t>
        <a:bodyPr/>
        <a:lstStyle/>
        <a:p>
          <a:endParaRPr lang="fr-FR"/>
        </a:p>
      </dgm:t>
    </dgm:pt>
    <dgm:pt modelId="{A46CC6C9-688E-4BFA-B513-FE12C9F9A229}" type="pres">
      <dgm:prSet presAssocID="{AED0BF7A-407A-405E-8B33-38FCCCFBF93D}" presName="rootComposite" presStyleCnt="0"/>
      <dgm:spPr/>
      <dgm:t>
        <a:bodyPr/>
        <a:lstStyle/>
        <a:p>
          <a:endParaRPr lang="fr-FR"/>
        </a:p>
      </dgm:t>
    </dgm:pt>
    <dgm:pt modelId="{79198B98-C9FE-4B7A-9645-D4F3C3A500B5}" type="pres">
      <dgm:prSet presAssocID="{AED0BF7A-407A-405E-8B33-38FCCCFBF93D}" presName="rootText" presStyleLbl="node4" presStyleIdx="15" presStyleCnt="17">
        <dgm:presLayoutVars>
          <dgm:chPref val="3"/>
        </dgm:presLayoutVars>
      </dgm:prSet>
      <dgm:spPr/>
      <dgm:t>
        <a:bodyPr/>
        <a:lstStyle/>
        <a:p>
          <a:endParaRPr lang="fr-FR"/>
        </a:p>
      </dgm:t>
    </dgm:pt>
    <dgm:pt modelId="{059C26F5-D8DB-4A07-AC66-3F55C8F267ED}" type="pres">
      <dgm:prSet presAssocID="{AED0BF7A-407A-405E-8B33-38FCCCFBF93D}" presName="rootConnector" presStyleLbl="node4" presStyleIdx="15" presStyleCnt="17"/>
      <dgm:spPr/>
      <dgm:t>
        <a:bodyPr/>
        <a:lstStyle/>
        <a:p>
          <a:endParaRPr lang="fr-FR"/>
        </a:p>
      </dgm:t>
    </dgm:pt>
    <dgm:pt modelId="{79EF0025-54CC-4449-B08B-306340967EE9}" type="pres">
      <dgm:prSet presAssocID="{AED0BF7A-407A-405E-8B33-38FCCCFBF93D}" presName="hierChild4" presStyleCnt="0"/>
      <dgm:spPr/>
      <dgm:t>
        <a:bodyPr/>
        <a:lstStyle/>
        <a:p>
          <a:endParaRPr lang="fr-FR"/>
        </a:p>
      </dgm:t>
    </dgm:pt>
    <dgm:pt modelId="{1011029E-5A7E-48C0-8CCF-068095F08EC8}" type="pres">
      <dgm:prSet presAssocID="{DB0BCD07-F7EF-4DC5-AA37-BC1B68D2C833}" presName="Name35" presStyleLbl="parChTrans1D4" presStyleIdx="16" presStyleCnt="17"/>
      <dgm:spPr/>
      <dgm:t>
        <a:bodyPr/>
        <a:lstStyle/>
        <a:p>
          <a:endParaRPr lang="fr-FR"/>
        </a:p>
      </dgm:t>
    </dgm:pt>
    <dgm:pt modelId="{ACFD6BF4-CA32-47DA-B71E-3147066C64A3}" type="pres">
      <dgm:prSet presAssocID="{B180EF08-3562-408D-A100-ED14322DDEA2}" presName="hierRoot2" presStyleCnt="0">
        <dgm:presLayoutVars>
          <dgm:hierBranch/>
        </dgm:presLayoutVars>
      </dgm:prSet>
      <dgm:spPr/>
      <dgm:t>
        <a:bodyPr/>
        <a:lstStyle/>
        <a:p>
          <a:endParaRPr lang="fr-FR"/>
        </a:p>
      </dgm:t>
    </dgm:pt>
    <dgm:pt modelId="{F3BDDDF1-3DF6-41CB-8F62-E7D922F79B6D}" type="pres">
      <dgm:prSet presAssocID="{B180EF08-3562-408D-A100-ED14322DDEA2}" presName="rootComposite" presStyleCnt="0"/>
      <dgm:spPr/>
      <dgm:t>
        <a:bodyPr/>
        <a:lstStyle/>
        <a:p>
          <a:endParaRPr lang="fr-FR"/>
        </a:p>
      </dgm:t>
    </dgm:pt>
    <dgm:pt modelId="{43D946A4-6F00-4A8D-8F1C-756B071E734A}" type="pres">
      <dgm:prSet presAssocID="{B180EF08-3562-408D-A100-ED14322DDEA2}" presName="rootText" presStyleLbl="node4" presStyleIdx="16" presStyleCnt="17">
        <dgm:presLayoutVars>
          <dgm:chPref val="3"/>
        </dgm:presLayoutVars>
      </dgm:prSet>
      <dgm:spPr/>
      <dgm:t>
        <a:bodyPr/>
        <a:lstStyle/>
        <a:p>
          <a:endParaRPr lang="fr-FR"/>
        </a:p>
      </dgm:t>
    </dgm:pt>
    <dgm:pt modelId="{E2DA3C81-ABFD-47C8-8D22-08158CB8F6C4}" type="pres">
      <dgm:prSet presAssocID="{B180EF08-3562-408D-A100-ED14322DDEA2}" presName="rootConnector" presStyleLbl="node4" presStyleIdx="16" presStyleCnt="17"/>
      <dgm:spPr/>
      <dgm:t>
        <a:bodyPr/>
        <a:lstStyle/>
        <a:p>
          <a:endParaRPr lang="fr-FR"/>
        </a:p>
      </dgm:t>
    </dgm:pt>
    <dgm:pt modelId="{647F3406-145F-4DC6-80B0-9818E36A81C2}" type="pres">
      <dgm:prSet presAssocID="{B180EF08-3562-408D-A100-ED14322DDEA2}" presName="hierChild4" presStyleCnt="0"/>
      <dgm:spPr/>
      <dgm:t>
        <a:bodyPr/>
        <a:lstStyle/>
        <a:p>
          <a:endParaRPr lang="fr-FR"/>
        </a:p>
      </dgm:t>
    </dgm:pt>
    <dgm:pt modelId="{1E572D9A-1580-419F-AD29-7517A5BF3E3A}" type="pres">
      <dgm:prSet presAssocID="{B180EF08-3562-408D-A100-ED14322DDEA2}" presName="hierChild5" presStyleCnt="0"/>
      <dgm:spPr/>
      <dgm:t>
        <a:bodyPr/>
        <a:lstStyle/>
        <a:p>
          <a:endParaRPr lang="fr-FR"/>
        </a:p>
      </dgm:t>
    </dgm:pt>
    <dgm:pt modelId="{64950347-F382-4BA1-9863-C54FBB25B4F3}" type="pres">
      <dgm:prSet presAssocID="{AED0BF7A-407A-405E-8B33-38FCCCFBF93D}" presName="hierChild5" presStyleCnt="0"/>
      <dgm:spPr/>
      <dgm:t>
        <a:bodyPr/>
        <a:lstStyle/>
        <a:p>
          <a:endParaRPr lang="fr-FR"/>
        </a:p>
      </dgm:t>
    </dgm:pt>
    <dgm:pt modelId="{23612B4D-A84E-4A00-9A2F-846C82B3435D}" type="pres">
      <dgm:prSet presAssocID="{92AF27A0-E40C-4EFF-9B35-271D8B15788C}" presName="hierChild5" presStyleCnt="0"/>
      <dgm:spPr/>
      <dgm:t>
        <a:bodyPr/>
        <a:lstStyle/>
        <a:p>
          <a:endParaRPr lang="fr-FR"/>
        </a:p>
      </dgm:t>
    </dgm:pt>
    <dgm:pt modelId="{497EE561-0F88-4FAA-9DEB-304CCC7CE478}" type="pres">
      <dgm:prSet presAssocID="{991DD7BB-FD91-49EE-AAF5-140AB35E43F7}" presName="hierChild5" presStyleCnt="0"/>
      <dgm:spPr/>
      <dgm:t>
        <a:bodyPr/>
        <a:lstStyle/>
        <a:p>
          <a:endParaRPr lang="fr-FR"/>
        </a:p>
      </dgm:t>
    </dgm:pt>
    <dgm:pt modelId="{26862017-B85C-4E1F-A976-6CC0A8EEB0A5}" type="pres">
      <dgm:prSet presAssocID="{0C87090F-02B0-44D5-BD4B-E5AE0D1FA7F1}" presName="hierChild5" presStyleCnt="0"/>
      <dgm:spPr/>
      <dgm:t>
        <a:bodyPr/>
        <a:lstStyle/>
        <a:p>
          <a:endParaRPr lang="fr-FR"/>
        </a:p>
      </dgm:t>
    </dgm:pt>
    <dgm:pt modelId="{45B77AD8-49C7-404F-805A-CF79B541FFB7}" type="pres">
      <dgm:prSet presAssocID="{19599602-9E94-449B-AE02-46C30491E28C}" presName="hierChild3" presStyleCnt="0"/>
      <dgm:spPr/>
      <dgm:t>
        <a:bodyPr/>
        <a:lstStyle/>
        <a:p>
          <a:endParaRPr lang="fr-FR"/>
        </a:p>
      </dgm:t>
    </dgm:pt>
  </dgm:ptLst>
  <dgm:cxnLst>
    <dgm:cxn modelId="{62EE4083-EF18-4150-8CBB-294CC33FFD24}" type="presOf" srcId="{B6D93F27-DCD6-4C6E-916F-3C8ABE5CB706}" destId="{0B3EC3BC-3901-4556-8660-5D6DD6D37CBB}" srcOrd="0" destOrd="0" presId="urn:microsoft.com/office/officeart/2005/8/layout/orgChart1"/>
    <dgm:cxn modelId="{EB889005-384A-468F-A438-BCA4BE21A4EE}" srcId="{6FD54DCC-0420-4B69-949E-C600DAC3EA80}" destId="{1A94D251-C1DF-49B7-B803-397CC4E374C8}" srcOrd="0" destOrd="0" parTransId="{83470605-D50B-47C5-85E0-6C97CC1DEF2D}" sibTransId="{4B83F8D2-E6F1-4C2F-B422-0FF1AFE48807}"/>
    <dgm:cxn modelId="{2B80D23B-5A2B-4D63-AF88-2D04D8D865AC}" srcId="{0C87090F-02B0-44D5-BD4B-E5AE0D1FA7F1}" destId="{991DD7BB-FD91-49EE-AAF5-140AB35E43F7}" srcOrd="1" destOrd="0" parTransId="{E3D22BD8-B8F5-4AEB-A8DD-53D6A1A29BAD}" sibTransId="{8C5DE38B-5BD6-4776-8A20-AEE9D7B23E51}"/>
    <dgm:cxn modelId="{02CC298E-0357-46C8-BD93-81E868BD14E1}" type="presOf" srcId="{17B28C8D-4122-47D7-B7FB-F388CF6C3000}" destId="{7CBB4AE2-2CD0-45A3-85F0-449C6A93473C}" srcOrd="0" destOrd="0" presId="urn:microsoft.com/office/officeart/2005/8/layout/orgChart1"/>
    <dgm:cxn modelId="{A3FF7EEB-39E8-41C8-8879-D43C98E3A323}" type="presOf" srcId="{C738ACE7-E88D-4A27-BD7A-A274A7C7E7A7}" destId="{601244D1-4742-4A48-9069-8AD6F0B7EA16}" srcOrd="1" destOrd="0" presId="urn:microsoft.com/office/officeart/2005/8/layout/orgChart1"/>
    <dgm:cxn modelId="{79F36AB2-76DB-468A-8748-DB8EB3AEA17A}" srcId="{7DDA2411-54C0-417F-AE04-2B331F76A095}" destId="{6222044C-40EF-4342-964C-C119CFF29855}" srcOrd="0" destOrd="0" parTransId="{7E984FD0-1107-4104-8739-BC7D7D850010}" sibTransId="{C589C6CD-683D-4F73-A211-5375A19C4B46}"/>
    <dgm:cxn modelId="{417B8373-6381-4EF1-B417-EC67454E1E5B}" type="presOf" srcId="{E3FF04F3-46A8-4D7C-8E98-F726D26A1515}" destId="{0E6173C1-987F-4DD1-AC92-AA8CA6EF67E5}" srcOrd="0" destOrd="0" presId="urn:microsoft.com/office/officeart/2005/8/layout/orgChart1"/>
    <dgm:cxn modelId="{C617C4A2-1202-4A32-8A49-315FCCEBD115}" type="presOf" srcId="{6FD54DCC-0420-4B69-949E-C600DAC3EA80}" destId="{264457B5-4520-4E7A-A2A7-CC1DCD98F7F7}" srcOrd="1" destOrd="0" presId="urn:microsoft.com/office/officeart/2005/8/layout/orgChart1"/>
    <dgm:cxn modelId="{6A0055A9-6E55-4242-8F36-B013DE0EA3C5}" type="presOf" srcId="{1A94D251-C1DF-49B7-B803-397CC4E374C8}" destId="{F219ADBE-EB7E-4237-99FF-D2E1DFEC37A3}" srcOrd="0" destOrd="0" presId="urn:microsoft.com/office/officeart/2005/8/layout/orgChart1"/>
    <dgm:cxn modelId="{51416C56-C362-400C-9AFF-1D734AF885A3}" type="presOf" srcId="{B0B5C3BB-027D-415D-888E-28858F042F4C}" destId="{EC9A9CD8-25D7-4583-BB6D-55A928DE7BA7}" srcOrd="0" destOrd="0" presId="urn:microsoft.com/office/officeart/2005/8/layout/orgChart1"/>
    <dgm:cxn modelId="{48711393-7845-4D2B-A26F-5EDCB811466D}" type="presOf" srcId="{6F7BEB6B-E9D1-4A49-ADAC-AF7991A956CF}" destId="{4F649437-BA3E-4576-B7B0-07AD453E9502}" srcOrd="0" destOrd="0" presId="urn:microsoft.com/office/officeart/2005/8/layout/orgChart1"/>
    <dgm:cxn modelId="{68891DC3-5E39-42AE-BDFD-54E73B3D7B5C}" type="presOf" srcId="{46834F05-9ABD-4B7F-A135-53C39AF9C1DE}" destId="{04D2CAF6-1186-4739-8CB0-A4AB15E31295}" srcOrd="0" destOrd="0" presId="urn:microsoft.com/office/officeart/2005/8/layout/orgChart1"/>
    <dgm:cxn modelId="{B042E1FD-D3B8-4F09-9311-CFE66A0E3C53}" type="presOf" srcId="{683F60F1-BD4D-42DA-B0F1-47D84324A650}" destId="{6E14EEAF-6AA1-4548-90C2-34E1A9200BD7}" srcOrd="1" destOrd="0" presId="urn:microsoft.com/office/officeart/2005/8/layout/orgChart1"/>
    <dgm:cxn modelId="{C0EA366A-4B40-447B-85B6-850FE5C7A4C7}" type="presOf" srcId="{6F5CF077-1342-46A1-93F1-68D7723F3F8C}" destId="{D5200657-7F5A-499E-93BA-2E600954966A}" srcOrd="0" destOrd="0" presId="urn:microsoft.com/office/officeart/2005/8/layout/orgChart1"/>
    <dgm:cxn modelId="{A6CB60B4-5B0E-4FBD-BDAA-9176364B1105}" type="presOf" srcId="{6FD54DCC-0420-4B69-949E-C600DAC3EA80}" destId="{8F64AF94-CDED-49BC-B0FF-D79E66DEF69C}" srcOrd="0" destOrd="0" presId="urn:microsoft.com/office/officeart/2005/8/layout/orgChart1"/>
    <dgm:cxn modelId="{0A8C60CC-7C18-4902-A2DF-A8256996C686}" type="presOf" srcId="{AED0BF7A-407A-405E-8B33-38FCCCFBF93D}" destId="{79198B98-C9FE-4B7A-9645-D4F3C3A500B5}" srcOrd="0" destOrd="0" presId="urn:microsoft.com/office/officeart/2005/8/layout/orgChart1"/>
    <dgm:cxn modelId="{E430BDCE-0040-4638-A866-F4B7B6A0E0A5}" type="presOf" srcId="{645A480A-5665-4D26-8F61-BA3FA45B2403}" destId="{610C7D73-B26B-45B9-AB31-3A173FE5411C}" srcOrd="1" destOrd="0" presId="urn:microsoft.com/office/officeart/2005/8/layout/orgChart1"/>
    <dgm:cxn modelId="{2DCBDFBE-EA73-4406-9CCD-EA22B90571FF}" type="presOf" srcId="{7DDA2411-54C0-417F-AE04-2B331F76A095}" destId="{2D00DBDE-C0AC-42A1-9DE8-ADEF52B7E4DD}" srcOrd="1" destOrd="0" presId="urn:microsoft.com/office/officeart/2005/8/layout/orgChart1"/>
    <dgm:cxn modelId="{101F4DCE-2302-45AF-92C2-6CC5220E3C87}" type="presOf" srcId="{9EFAFD96-3601-4F17-BB82-DBBBA6C512D5}" destId="{A2CC11D0-32A4-49A0-A0F9-21850FF80E20}" srcOrd="0" destOrd="0" presId="urn:microsoft.com/office/officeart/2005/8/layout/orgChart1"/>
    <dgm:cxn modelId="{708FF64D-21BB-41F2-9895-5083CECF375B}" type="presOf" srcId="{1A94D251-C1DF-49B7-B803-397CC4E374C8}" destId="{B9490E12-50E1-4F5F-9FFD-E91F68492402}" srcOrd="1" destOrd="0" presId="urn:microsoft.com/office/officeart/2005/8/layout/orgChart1"/>
    <dgm:cxn modelId="{78C0BFE4-75A7-473C-AC39-E5970D29C573}" srcId="{AED0BF7A-407A-405E-8B33-38FCCCFBF93D}" destId="{B180EF08-3562-408D-A100-ED14322DDEA2}" srcOrd="0" destOrd="0" parTransId="{DB0BCD07-F7EF-4DC5-AA37-BC1B68D2C833}" sibTransId="{7AA161A9-EA2B-444D-A014-0504E90FF590}"/>
    <dgm:cxn modelId="{32091662-984E-4ECE-8453-2DA0605BEE93}" type="presOf" srcId="{C802C29E-F695-44C8-BEE8-C8E80AD674AC}" destId="{C734A73C-46BC-4087-90FE-B3C5278BF2D2}" srcOrd="0" destOrd="0" presId="urn:microsoft.com/office/officeart/2005/8/layout/orgChart1"/>
    <dgm:cxn modelId="{E5ADAFF5-2329-446D-BC96-94A8234CCB4A}" type="presOf" srcId="{D05EA4EE-52C7-4A7F-9A69-CD36D787717D}" destId="{3A841F7F-EACE-4525-AFD9-0CC8E8775690}" srcOrd="0" destOrd="0" presId="urn:microsoft.com/office/officeart/2005/8/layout/orgChart1"/>
    <dgm:cxn modelId="{06C05031-CC2B-43C8-8D83-6BE882BBEE11}" srcId="{0C87090F-02B0-44D5-BD4B-E5AE0D1FA7F1}" destId="{A97D053E-A973-4364-B69E-A280008FFC90}" srcOrd="0" destOrd="0" parTransId="{0269C22A-A20B-4CCC-917A-8B311E437315}" sibTransId="{243C102C-DAA2-4245-A1D1-9E6A71F7AB05}"/>
    <dgm:cxn modelId="{BBF9D601-BC8E-4663-A00A-809E07869A3B}" type="presOf" srcId="{48F43ED3-A177-4096-B556-EB782F87985E}" destId="{6F933FA5-DBA9-4665-BCB7-ECAC89EAE074}" srcOrd="0" destOrd="0" presId="urn:microsoft.com/office/officeart/2005/8/layout/orgChart1"/>
    <dgm:cxn modelId="{1CEBBBCE-A789-4745-947D-9861B5AF62B8}" srcId="{1A94D251-C1DF-49B7-B803-397CC4E374C8}" destId="{17B28C8D-4122-47D7-B7FB-F388CF6C3000}" srcOrd="0" destOrd="0" parTransId="{542C2CD9-2A21-4722-8528-5FB4B05AB731}" sibTransId="{37B8B82F-495B-4449-AB18-F894FFA1EC4F}"/>
    <dgm:cxn modelId="{DD786F80-910B-45F3-A830-AC808019D2D8}" srcId="{C802C29E-F695-44C8-BEE8-C8E80AD674AC}" destId="{E164BB8B-BB30-4105-9F00-1ACF6CBA8753}" srcOrd="0" destOrd="0" parTransId="{3562D1F3-EC69-4034-8E69-A8E7E547F255}" sibTransId="{ECEC4ADF-2FCE-43BE-AB2B-9E642B137BD6}"/>
    <dgm:cxn modelId="{DC087CAF-2B5D-4B01-8377-1946D254817D}" type="presOf" srcId="{D6D663EA-8C9E-4A6C-8696-EA6202B67EB8}" destId="{CE433282-7366-4B4C-BEFF-DF506699094A}" srcOrd="1" destOrd="0" presId="urn:microsoft.com/office/officeart/2005/8/layout/orgChart1"/>
    <dgm:cxn modelId="{4E88BDAD-9E2B-41EE-BF5B-7D779C7EB014}" type="presOf" srcId="{B6D93F27-DCD6-4C6E-916F-3C8ABE5CB706}" destId="{D9168327-77F5-483C-8B86-36ACFF4A2F20}" srcOrd="1" destOrd="0" presId="urn:microsoft.com/office/officeart/2005/8/layout/orgChart1"/>
    <dgm:cxn modelId="{FF59B862-EF8B-4D18-828E-95D557E54F5B}" type="presOf" srcId="{A97D053E-A973-4364-B69E-A280008FFC90}" destId="{60C9B560-F2BA-485F-A26B-EE6F904A1A0B}" srcOrd="0" destOrd="0" presId="urn:microsoft.com/office/officeart/2005/8/layout/orgChart1"/>
    <dgm:cxn modelId="{C3F6BDD8-79F1-4830-8169-C31DD5BAA41C}" srcId="{C738ACE7-E88D-4A27-BD7A-A274A7C7E7A7}" destId="{FE0C3A0D-30F9-4894-B4A3-90AA91F8E56B}" srcOrd="0" destOrd="0" parTransId="{6B6A4F3B-608A-4459-9066-65B42AAC2B2F}" sibTransId="{11F3AA06-DA19-46DC-BDE6-E84B1AF199E9}"/>
    <dgm:cxn modelId="{7F1811A8-1E2E-4964-B2A6-9FA4C37DA39B}" type="presOf" srcId="{C763AD19-274D-4E2D-A781-A3DDAD6CBA4C}" destId="{07343297-942B-494A-BB71-E00442E3164C}" srcOrd="0" destOrd="0" presId="urn:microsoft.com/office/officeart/2005/8/layout/orgChart1"/>
    <dgm:cxn modelId="{8E6C4EDA-8033-4F65-82CF-E1F56168E2AE}" srcId="{8859AC82-99D1-40D6-883B-19BB39FD0C73}" destId="{645A480A-5665-4D26-8F61-BA3FA45B2403}" srcOrd="0" destOrd="0" parTransId="{8A9B80F1-FB90-4994-A407-A67CB2498275}" sibTransId="{B21FC8D7-F47F-4E51-8C2F-5B98E63CFBF3}"/>
    <dgm:cxn modelId="{8F401054-46FE-48B1-BF4E-18619CD2B382}" type="presOf" srcId="{824AB7B9-0456-4622-8205-4F607B28B251}" destId="{438D25A5-BF2B-42EF-80AB-100453FCB2D4}" srcOrd="0" destOrd="0" presId="urn:microsoft.com/office/officeart/2005/8/layout/orgChart1"/>
    <dgm:cxn modelId="{45EBE763-81BD-4AED-9B6D-2F0414087FE2}" type="presOf" srcId="{C802C29E-F695-44C8-BEE8-C8E80AD674AC}" destId="{CAB8595F-0CDA-4AE7-B03B-D72B4C9751AF}" srcOrd="1" destOrd="0" presId="urn:microsoft.com/office/officeart/2005/8/layout/orgChart1"/>
    <dgm:cxn modelId="{1D7A41D0-ADB1-4245-9B3C-45C5176284FA}" srcId="{17B28C8D-4122-47D7-B7FB-F388CF6C3000}" destId="{C802C29E-F695-44C8-BEE8-C8E80AD674AC}" srcOrd="0" destOrd="0" parTransId="{2AA8260A-E846-43D6-B319-AAADE78847FA}" sibTransId="{DE0AFD41-5CEE-4C04-9C48-ABB3DFAD675D}"/>
    <dgm:cxn modelId="{B8489A1D-160F-49AD-A3D3-A14796009C66}" type="presOf" srcId="{E164BB8B-BB30-4105-9F00-1ACF6CBA8753}" destId="{245B3230-2243-4DD6-BAE6-2F4F80678CB3}" srcOrd="0" destOrd="0" presId="urn:microsoft.com/office/officeart/2005/8/layout/orgChart1"/>
    <dgm:cxn modelId="{0AAEFCE4-1CA5-4EDE-A599-066C1E50865C}" type="presOf" srcId="{E8BF49DD-CE4D-45D1-9DBA-DD64E91DD601}" destId="{23D3CDFA-9BB0-4B6F-95A5-9832C653C34B}" srcOrd="0" destOrd="0" presId="urn:microsoft.com/office/officeart/2005/8/layout/orgChart1"/>
    <dgm:cxn modelId="{FEA03D4C-BE28-42E7-978B-CB2FDC822D64}" srcId="{6FD54DCC-0420-4B69-949E-C600DAC3EA80}" destId="{7DDA2411-54C0-417F-AE04-2B331F76A095}" srcOrd="2" destOrd="0" parTransId="{824AB7B9-0456-4622-8205-4F607B28B251}" sibTransId="{C54553C1-0804-4DD2-8297-08466050E18C}"/>
    <dgm:cxn modelId="{8E666FA0-80A1-4AD0-B9D1-44E28D93AFA0}" type="presOf" srcId="{AED0BF7A-407A-405E-8B33-38FCCCFBF93D}" destId="{059C26F5-D8DB-4A07-AC66-3F55C8F267ED}" srcOrd="1" destOrd="0" presId="urn:microsoft.com/office/officeart/2005/8/layout/orgChart1"/>
    <dgm:cxn modelId="{F6A258EC-C6F2-4523-A52B-7CF7A790BFCB}" type="presOf" srcId="{E164BB8B-BB30-4105-9F00-1ACF6CBA8753}" destId="{F16A9497-F53F-4E03-B758-79B4C41D0D20}" srcOrd="1" destOrd="0" presId="urn:microsoft.com/office/officeart/2005/8/layout/orgChart1"/>
    <dgm:cxn modelId="{7A02F5AF-F9F5-4778-A66E-DE024A3A34D9}" srcId="{9EFAFD96-3601-4F17-BB82-DBBBA6C512D5}" destId="{19599602-9E94-449B-AE02-46C30491E28C}" srcOrd="0" destOrd="0" parTransId="{FF371F54-3EAD-4229-B33D-30FA8E522AE4}" sibTransId="{2A88706E-F8B3-4E84-B216-AB828E178267}"/>
    <dgm:cxn modelId="{8526CEF9-0630-4EA4-B4C9-77AC2A6ADE70}" srcId="{991DD7BB-FD91-49EE-AAF5-140AB35E43F7}" destId="{92AF27A0-E40C-4EFF-9B35-271D8B15788C}" srcOrd="0" destOrd="0" parTransId="{46834F05-9ABD-4B7F-A135-53C39AF9C1DE}" sibTransId="{5489248D-55A9-4E61-8759-A4103ABED22D}"/>
    <dgm:cxn modelId="{4A16A8C4-61C7-43BF-90D6-6A815B9E37FF}" type="presOf" srcId="{E3FF04F3-46A8-4D7C-8E98-F726D26A1515}" destId="{9D444614-9176-496E-B1C3-057340D15AB0}" srcOrd="1" destOrd="0" presId="urn:microsoft.com/office/officeart/2005/8/layout/orgChart1"/>
    <dgm:cxn modelId="{76F68EA4-551A-4E71-893B-D563A6BD9749}" type="presOf" srcId="{44F650EC-8DC8-4EA4-9D9F-4F5B49919056}" destId="{D7E8B5BD-A4E1-4344-A8C1-B17A23A85297}" srcOrd="0" destOrd="0" presId="urn:microsoft.com/office/officeart/2005/8/layout/orgChart1"/>
    <dgm:cxn modelId="{0ADF6AA0-46BB-45B1-9EC9-CCD5B7F94D39}" type="presOf" srcId="{B46637CB-F2E1-4B78-926D-8ECB409B0A99}" destId="{ED178FB5-292F-4646-83CF-961CB356108F}" srcOrd="0" destOrd="0" presId="urn:microsoft.com/office/officeart/2005/8/layout/orgChart1"/>
    <dgm:cxn modelId="{0F2BBDA4-D782-41B1-BBDC-73B039C8EC0A}" type="presOf" srcId="{7DDA2411-54C0-417F-AE04-2B331F76A095}" destId="{240CB230-C265-4524-B9F3-06AEB5605971}" srcOrd="0" destOrd="0" presId="urn:microsoft.com/office/officeart/2005/8/layout/orgChart1"/>
    <dgm:cxn modelId="{6AD0832E-D0E5-4DFA-A2C1-539A1049A92A}" srcId="{6FD54DCC-0420-4B69-949E-C600DAC3EA80}" destId="{D6D663EA-8C9E-4A6C-8696-EA6202B67EB8}" srcOrd="1" destOrd="0" parTransId="{C618F4B1-D56C-40B0-A9BB-A1AC22AA90C0}" sibTransId="{350208D2-B2AB-46F5-A396-E4E2016A900E}"/>
    <dgm:cxn modelId="{AF1E359C-066F-4C5D-BA2B-191BD36B775C}" type="presOf" srcId="{92AF27A0-E40C-4EFF-9B35-271D8B15788C}" destId="{80F01222-4AC1-4414-BE22-7F68ABA90A33}" srcOrd="0" destOrd="0" presId="urn:microsoft.com/office/officeart/2005/8/layout/orgChart1"/>
    <dgm:cxn modelId="{1D8CE50D-A178-4A4D-912F-2A9EB5B13E24}" type="presOf" srcId="{6B6A4F3B-608A-4459-9066-65B42AAC2B2F}" destId="{417B0A25-E16E-4A16-9036-7577C1131FBC}" srcOrd="0" destOrd="0" presId="urn:microsoft.com/office/officeart/2005/8/layout/orgChart1"/>
    <dgm:cxn modelId="{9FE7BF53-D3DC-4260-9DEE-F863D29E4FD3}" type="presOf" srcId="{DB0BCD07-F7EF-4DC5-AA37-BC1B68D2C833}" destId="{1011029E-5A7E-48C0-8CCF-068095F08EC8}" srcOrd="0" destOrd="0" presId="urn:microsoft.com/office/officeart/2005/8/layout/orgChart1"/>
    <dgm:cxn modelId="{0F51A75B-72D7-416B-AFC2-A71B2615D2DE}" type="presOf" srcId="{6EDA943D-E0A2-4AEE-8891-F7604835D446}" destId="{9BBC088D-EA8A-4877-B54A-A250ADCA63C0}" srcOrd="0" destOrd="0" presId="urn:microsoft.com/office/officeart/2005/8/layout/orgChart1"/>
    <dgm:cxn modelId="{A7BB8251-77CF-49ED-B5EC-BCD42130EFF2}" type="presOf" srcId="{A42DED5E-3919-412A-8377-DE6122E1AD30}" destId="{D305F080-2C2C-4BBE-9AB1-9D346A6794CF}" srcOrd="1" destOrd="0" presId="urn:microsoft.com/office/officeart/2005/8/layout/orgChart1"/>
    <dgm:cxn modelId="{B0768EEF-1110-4355-9BBB-CE4365E8CC8C}" srcId="{92AF27A0-E40C-4EFF-9B35-271D8B15788C}" destId="{AED0BF7A-407A-405E-8B33-38FCCCFBF93D}" srcOrd="0" destOrd="0" parTransId="{5044A601-079D-44A4-893B-957CEC415477}" sibTransId="{4A9F0D03-AFFA-460E-BF25-87B1F3D8219B}"/>
    <dgm:cxn modelId="{07435708-EC3B-4B79-922A-479DF975CB9D}" srcId="{645A480A-5665-4D26-8F61-BA3FA45B2403}" destId="{B0B5C3BB-027D-415D-888E-28858F042F4C}" srcOrd="1" destOrd="0" parTransId="{6F7BEB6B-E9D1-4A49-ADAC-AF7991A956CF}" sibTransId="{7AA98AFE-C102-4538-8C4E-B4DF66582903}"/>
    <dgm:cxn modelId="{457546C1-1D67-4CFE-923D-A43CECA0BBBB}" type="presOf" srcId="{D2FE6353-5B4A-4C87-ADFB-892DC12CCA69}" destId="{6ED4DEAD-501E-4A20-AE3B-3562554413B9}" srcOrd="0" destOrd="0" presId="urn:microsoft.com/office/officeart/2005/8/layout/orgChart1"/>
    <dgm:cxn modelId="{F093BACD-9687-424C-B867-ADF3A02F6BCE}" type="presOf" srcId="{17B28C8D-4122-47D7-B7FB-F388CF6C3000}" destId="{DC008E46-9B85-4209-B686-BABDF78AF9F2}" srcOrd="1" destOrd="0" presId="urn:microsoft.com/office/officeart/2005/8/layout/orgChart1"/>
    <dgm:cxn modelId="{4CD4BC7E-7DEB-4636-BA39-BD342FE8AC41}" type="presOf" srcId="{683F60F1-BD4D-42DA-B0F1-47D84324A650}" destId="{83E7A995-A5FE-4B7A-A414-10128B41CE2A}" srcOrd="0" destOrd="0" presId="urn:microsoft.com/office/officeart/2005/8/layout/orgChart1"/>
    <dgm:cxn modelId="{FF58D251-8C95-45DE-B9E7-F0C714918DE0}" srcId="{A97D053E-A973-4364-B69E-A280008FFC90}" destId="{E3FF04F3-46A8-4D7C-8E98-F726D26A1515}" srcOrd="0" destOrd="0" parTransId="{720E0265-93BF-4861-895E-0F4D45738CAF}" sibTransId="{47FD0816-CD71-424F-9156-0CCDC7D30479}"/>
    <dgm:cxn modelId="{A3D834F0-8A22-4C7E-835D-BD9DCE3A7A61}" type="presOf" srcId="{0C87090F-02B0-44D5-BD4B-E5AE0D1FA7F1}" destId="{E13E005F-EB59-4822-926F-099620CF7D59}" srcOrd="0" destOrd="0" presId="urn:microsoft.com/office/officeart/2005/8/layout/orgChart1"/>
    <dgm:cxn modelId="{6152DD70-810E-484F-8989-AC0D15631877}" type="presOf" srcId="{B180EF08-3562-408D-A100-ED14322DDEA2}" destId="{43D946A4-6F00-4A8D-8F1C-756B071E734A}" srcOrd="0" destOrd="0" presId="urn:microsoft.com/office/officeart/2005/8/layout/orgChart1"/>
    <dgm:cxn modelId="{F76FB466-354B-4B2D-A79B-6E9039563571}" type="presOf" srcId="{E3D22BD8-B8F5-4AEB-A8DD-53D6A1A29BAD}" destId="{C9EC40EC-8AF9-41BA-9784-43845EB61144}" srcOrd="0" destOrd="0" presId="urn:microsoft.com/office/officeart/2005/8/layout/orgChart1"/>
    <dgm:cxn modelId="{B1DF1DBF-E433-40BB-8502-E14A2AE3A0B2}" srcId="{E164BB8B-BB30-4105-9F00-1ACF6CBA8753}" destId="{44F650EC-8DC8-4EA4-9D9F-4F5B49919056}" srcOrd="0" destOrd="0" parTransId="{B46637CB-F2E1-4B78-926D-8ECB409B0A99}" sibTransId="{6588BEF6-2592-4E4B-84F1-44393D4AE560}"/>
    <dgm:cxn modelId="{96B16E79-4809-4788-807D-BE30DF414CF0}" type="presOf" srcId="{542C2CD9-2A21-4722-8528-5FB4B05AB731}" destId="{39337347-E16A-4795-9B38-328E55096835}" srcOrd="0" destOrd="0" presId="urn:microsoft.com/office/officeart/2005/8/layout/orgChart1"/>
    <dgm:cxn modelId="{91CA8543-7B0E-47C4-B3C7-11517800DEEE}" type="presOf" srcId="{991DD7BB-FD91-49EE-AAF5-140AB35E43F7}" destId="{EF38FFB1-CB6A-4CF3-AD9C-FEFC0C881974}" srcOrd="0" destOrd="0" presId="urn:microsoft.com/office/officeart/2005/8/layout/orgChart1"/>
    <dgm:cxn modelId="{358BBF55-8CF6-41B6-BED6-04EEBEE28F36}" type="presOf" srcId="{D6D663EA-8C9E-4A6C-8696-EA6202B67EB8}" destId="{E55D34C6-67F0-49AB-A175-234A5BB59217}" srcOrd="0" destOrd="0" presId="urn:microsoft.com/office/officeart/2005/8/layout/orgChart1"/>
    <dgm:cxn modelId="{DE95CFF4-B6CA-4C08-8F2D-760D82C7B426}" type="presOf" srcId="{8859AC82-99D1-40D6-883B-19BB39FD0C73}" destId="{D905B7B2-86C8-45E8-B902-A1F5B6D86FBD}" srcOrd="0" destOrd="0" presId="urn:microsoft.com/office/officeart/2005/8/layout/orgChart1"/>
    <dgm:cxn modelId="{A5C082BE-ADC2-4126-B7C2-788A03AFF467}" type="presOf" srcId="{991DD7BB-FD91-49EE-AAF5-140AB35E43F7}" destId="{8AFE9945-B4DE-42EB-A531-55213541871C}" srcOrd="1" destOrd="0" presId="urn:microsoft.com/office/officeart/2005/8/layout/orgChart1"/>
    <dgm:cxn modelId="{4F104572-F694-49D9-BC2A-A92BBEB675B6}" type="presOf" srcId="{645A480A-5665-4D26-8F61-BA3FA45B2403}" destId="{77B47EA4-369D-4534-9FAF-7EECA7F2657F}" srcOrd="0" destOrd="0" presId="urn:microsoft.com/office/officeart/2005/8/layout/orgChart1"/>
    <dgm:cxn modelId="{AE71C51C-FFB5-4E86-9939-071015DA4BB1}" srcId="{E3FF04F3-46A8-4D7C-8E98-F726D26A1515}" destId="{C738ACE7-E88D-4A27-BD7A-A274A7C7E7A7}" srcOrd="0" destOrd="0" parTransId="{6EDA943D-E0A2-4AEE-8891-F7604835D446}" sibTransId="{FB92EE5F-49E8-4DB8-A2FD-3F0E8109DF91}"/>
    <dgm:cxn modelId="{AAF6ABFC-A1D3-4B46-80DA-B9D4D45632A0}" type="presOf" srcId="{B180EF08-3562-408D-A100-ED14322DDEA2}" destId="{E2DA3C81-ABFD-47C8-8D22-08158CB8F6C4}" srcOrd="1" destOrd="0" presId="urn:microsoft.com/office/officeart/2005/8/layout/orgChart1"/>
    <dgm:cxn modelId="{63FA1EDD-9798-4B87-8329-D49444CA03E9}" type="presOf" srcId="{720E0265-93BF-4861-895E-0F4D45738CAF}" destId="{E7C61C0A-7CD0-43B2-A8A6-F58215C05EFA}" srcOrd="0" destOrd="0" presId="urn:microsoft.com/office/officeart/2005/8/layout/orgChart1"/>
    <dgm:cxn modelId="{6AF539FA-A31C-4F30-940C-D52CC6D8E2A2}" type="presOf" srcId="{A42DED5E-3919-412A-8377-DE6122E1AD30}" destId="{8CC5F674-EE0E-40AB-970C-FD027CDC0CA5}" srcOrd="0" destOrd="0" presId="urn:microsoft.com/office/officeart/2005/8/layout/orgChart1"/>
    <dgm:cxn modelId="{0C69FD3D-F818-4881-AC6C-8BB47A5DE207}" type="presOf" srcId="{5044A601-079D-44A4-893B-957CEC415477}" destId="{BA66D7A5-45F3-49FF-B20E-587F7A28CA33}" srcOrd="0" destOrd="0" presId="urn:microsoft.com/office/officeart/2005/8/layout/orgChart1"/>
    <dgm:cxn modelId="{B0D8D053-AAF4-442A-97D5-9178E01DBFB1}" type="presOf" srcId="{6222044C-40EF-4342-964C-C119CFF29855}" destId="{FD240F8C-874F-407B-AB66-FB2424104598}" srcOrd="1" destOrd="0" presId="urn:microsoft.com/office/officeart/2005/8/layout/orgChart1"/>
    <dgm:cxn modelId="{7E2FF85F-23AC-4006-B9E2-FFA36E3E5B17}" type="presOf" srcId="{92AF27A0-E40C-4EFF-9B35-271D8B15788C}" destId="{2F268248-EFF3-4CEA-91D8-D26A10253BD6}" srcOrd="1" destOrd="0" presId="urn:microsoft.com/office/officeart/2005/8/layout/orgChart1"/>
    <dgm:cxn modelId="{17F14728-7978-4C4B-9320-74C5CC02D09D}" srcId="{E164BB8B-BB30-4105-9F00-1ACF6CBA8753}" destId="{B6D93F27-DCD6-4C6E-916F-3C8ABE5CB706}" srcOrd="1" destOrd="0" parTransId="{C763AD19-274D-4E2D-A781-A3DDAD6CBA4C}" sibTransId="{0A2AB4E0-4B08-4895-8B11-EF9AD9A69179}"/>
    <dgm:cxn modelId="{49C05587-5307-45D9-8655-311BD175DB1F}" type="presOf" srcId="{FE0C3A0D-30F9-4894-B4A3-90AA91F8E56B}" destId="{7F6FDD5D-BFA3-4A1A-9A40-EF1523074752}" srcOrd="0" destOrd="0" presId="urn:microsoft.com/office/officeart/2005/8/layout/orgChart1"/>
    <dgm:cxn modelId="{B655A899-6F91-4D62-B7AB-F0EE30EABE1D}" type="presOf" srcId="{0269C22A-A20B-4CCC-917A-8B311E437315}" destId="{2AD875F4-B2B8-4E31-8404-D515B66A752A}" srcOrd="0" destOrd="0" presId="urn:microsoft.com/office/officeart/2005/8/layout/orgChart1"/>
    <dgm:cxn modelId="{D31A30F3-D5F8-4160-91E9-568BE3FD1B44}" type="presOf" srcId="{C738ACE7-E88D-4A27-BD7A-A274A7C7E7A7}" destId="{10F33207-DA9B-46E0-94A0-0486268B9C69}" srcOrd="0" destOrd="0" presId="urn:microsoft.com/office/officeart/2005/8/layout/orgChart1"/>
    <dgm:cxn modelId="{C8EB6E22-C3AB-4817-BE1D-95B648FEF9B5}" type="presOf" srcId="{3562D1F3-EC69-4034-8E69-A8E7E547F255}" destId="{E3E8549C-8C44-4FFD-AEF2-2E676584C02C}" srcOrd="0" destOrd="0" presId="urn:microsoft.com/office/officeart/2005/8/layout/orgChart1"/>
    <dgm:cxn modelId="{11D9C139-C674-4EB9-9EC0-71EB1B6CEBE8}" type="presOf" srcId="{A97D053E-A973-4364-B69E-A280008FFC90}" destId="{5DFB02F7-7C2D-4646-BDC7-8EE2E0F53484}" srcOrd="1" destOrd="0" presId="urn:microsoft.com/office/officeart/2005/8/layout/orgChart1"/>
    <dgm:cxn modelId="{EF91A19F-9F13-418B-B4F4-5A3D906FF159}" srcId="{645A480A-5665-4D26-8F61-BA3FA45B2403}" destId="{683F60F1-BD4D-42DA-B0F1-47D84324A650}" srcOrd="0" destOrd="0" parTransId="{D2FE6353-5B4A-4C87-ADFB-892DC12CCA69}" sibTransId="{A45DF373-6E16-4207-A2F1-1637325FD84E}"/>
    <dgm:cxn modelId="{1F84E559-3249-4F83-9590-C51F85BA886D}" type="presOf" srcId="{19599602-9E94-449B-AE02-46C30491E28C}" destId="{56077120-C368-49C1-825E-F928EF49152A}" srcOrd="1" destOrd="0" presId="urn:microsoft.com/office/officeart/2005/8/layout/orgChart1"/>
    <dgm:cxn modelId="{9051F7C0-E001-4EF2-8441-46ECCDF43C8F}" type="presOf" srcId="{8859AC82-99D1-40D6-883B-19BB39FD0C73}" destId="{4F97A082-4D6B-48FE-86B6-1FB785C44DB7}" srcOrd="1" destOrd="0" presId="urn:microsoft.com/office/officeart/2005/8/layout/orgChart1"/>
    <dgm:cxn modelId="{EF0ACA13-503F-46B6-84EE-411B44CA0E61}" type="presOf" srcId="{6222044C-40EF-4342-964C-C119CFF29855}" destId="{0A4F2942-9621-41E9-A8D8-11E3CB431CE3}" srcOrd="0" destOrd="0" presId="urn:microsoft.com/office/officeart/2005/8/layout/orgChart1"/>
    <dgm:cxn modelId="{DB39D760-BE4F-4274-8BC2-5F281AA879C8}" type="presOf" srcId="{2AA8260A-E846-43D6-B319-AAADE78847FA}" destId="{90FAA77E-DE04-408E-9903-FE29C99F6991}" srcOrd="0" destOrd="0" presId="urn:microsoft.com/office/officeart/2005/8/layout/orgChart1"/>
    <dgm:cxn modelId="{6CB1E917-865F-4FA0-948E-355941DFF306}" srcId="{6222044C-40EF-4342-964C-C119CFF29855}" destId="{8859AC82-99D1-40D6-883B-19BB39FD0C73}" srcOrd="0" destOrd="0" parTransId="{E8BF49DD-CE4D-45D1-9DBA-DD64E91DD601}" sibTransId="{771BE5B3-7594-4890-B1F1-BA7611772A6E}"/>
    <dgm:cxn modelId="{C1659312-4540-4BEE-91F6-1E2D80844A56}" type="presOf" srcId="{0C87090F-02B0-44D5-BD4B-E5AE0D1FA7F1}" destId="{AEAA0CF1-2AD8-4565-B49E-708EB08D2FE5}" srcOrd="1" destOrd="0" presId="urn:microsoft.com/office/officeart/2005/8/layout/orgChart1"/>
    <dgm:cxn modelId="{49B17D65-6E5E-48F0-B40D-53AEA94A5346}" srcId="{D6D663EA-8C9E-4A6C-8696-EA6202B67EB8}" destId="{A42DED5E-3919-412A-8377-DE6122E1AD30}" srcOrd="0" destOrd="0" parTransId="{D05EA4EE-52C7-4A7F-9A69-CD36D787717D}" sibTransId="{4503E061-C76A-43D4-9951-E6976365CBEB}"/>
    <dgm:cxn modelId="{A9A39EE7-F441-4563-AFFD-666EC4C4FD54}" srcId="{19599602-9E94-449B-AE02-46C30491E28C}" destId="{6FD54DCC-0420-4B69-949E-C600DAC3EA80}" srcOrd="0" destOrd="0" parTransId="{6F5CF077-1342-46A1-93F1-68D7723F3F8C}" sibTransId="{CE57F18C-7754-4245-BB8D-0DDD9139AB8E}"/>
    <dgm:cxn modelId="{30E0B992-157A-405B-8572-770CFD4D21A1}" srcId="{19599602-9E94-449B-AE02-46C30491E28C}" destId="{0C87090F-02B0-44D5-BD4B-E5AE0D1FA7F1}" srcOrd="1" destOrd="0" parTransId="{48F43ED3-A177-4096-B556-EB782F87985E}" sibTransId="{24E0BA02-AFC8-4BBC-85FF-8CECFE2FDD5C}"/>
    <dgm:cxn modelId="{A2764496-0630-4972-8DDC-5C4EBB52BCE0}" type="presOf" srcId="{19599602-9E94-449B-AE02-46C30491E28C}" destId="{C04317EB-13A6-47B2-89A6-060A1309C0FD}" srcOrd="0" destOrd="0" presId="urn:microsoft.com/office/officeart/2005/8/layout/orgChart1"/>
    <dgm:cxn modelId="{FC14B7A5-22C2-434C-B8F7-D7E718CEA167}" type="presOf" srcId="{FE0C3A0D-30F9-4894-B4A3-90AA91F8E56B}" destId="{EC510CC9-CC93-492C-BFBA-9476318C4C08}" srcOrd="1" destOrd="0" presId="urn:microsoft.com/office/officeart/2005/8/layout/orgChart1"/>
    <dgm:cxn modelId="{F2224B2E-2962-49BE-97B6-657A09656DDC}" type="presOf" srcId="{B0B5C3BB-027D-415D-888E-28858F042F4C}" destId="{FDD7DA54-1346-469F-BACB-386E1418E0D5}" srcOrd="1" destOrd="0" presId="urn:microsoft.com/office/officeart/2005/8/layout/orgChart1"/>
    <dgm:cxn modelId="{899E2B98-69BA-47BB-8A5A-9FEC584AC330}" type="presOf" srcId="{7E984FD0-1107-4104-8739-BC7D7D850010}" destId="{E486F6D3-2A74-40F9-A6FF-26D401B6523E}" srcOrd="0" destOrd="0" presId="urn:microsoft.com/office/officeart/2005/8/layout/orgChart1"/>
    <dgm:cxn modelId="{2E94A0FB-9696-43B5-BE26-1A5CCCAD750A}" type="presOf" srcId="{8A9B80F1-FB90-4994-A407-A67CB2498275}" destId="{CC3A822B-693D-444C-A60A-D82EBAF53843}" srcOrd="0" destOrd="0" presId="urn:microsoft.com/office/officeart/2005/8/layout/orgChart1"/>
    <dgm:cxn modelId="{BDA38835-066C-4700-A60B-76B63AC4555E}" type="presOf" srcId="{83470605-D50B-47C5-85E0-6C97CC1DEF2D}" destId="{86AA1758-AE0C-43DC-80FD-711AF8285B1F}" srcOrd="0" destOrd="0" presId="urn:microsoft.com/office/officeart/2005/8/layout/orgChart1"/>
    <dgm:cxn modelId="{204882E8-32FE-477D-9804-E3A3D3280DC1}" type="presOf" srcId="{C618F4B1-D56C-40B0-A9BB-A1AC22AA90C0}" destId="{A8ECCDB1-13F6-4997-B0AD-D8104FF58763}" srcOrd="0" destOrd="0" presId="urn:microsoft.com/office/officeart/2005/8/layout/orgChart1"/>
    <dgm:cxn modelId="{9DF2D4BE-D1EC-4FCD-A139-4D9B70AD3902}" type="presOf" srcId="{44F650EC-8DC8-4EA4-9D9F-4F5B49919056}" destId="{4B109891-E38F-449A-9A21-3BC719B1B7E2}" srcOrd="1" destOrd="0" presId="urn:microsoft.com/office/officeart/2005/8/layout/orgChart1"/>
    <dgm:cxn modelId="{391C25CA-1F3C-4C5E-A1BE-E0060336CD47}" type="presParOf" srcId="{A2CC11D0-32A4-49A0-A0F9-21850FF80E20}" destId="{DCE98858-F163-40F5-A7ED-79E914998534}" srcOrd="0" destOrd="0" presId="urn:microsoft.com/office/officeart/2005/8/layout/orgChart1"/>
    <dgm:cxn modelId="{96873621-8AB8-4EFA-A362-448C25E46B72}" type="presParOf" srcId="{DCE98858-F163-40F5-A7ED-79E914998534}" destId="{F63D4A7C-78F8-42F2-A49B-46DECAC50F58}" srcOrd="0" destOrd="0" presId="urn:microsoft.com/office/officeart/2005/8/layout/orgChart1"/>
    <dgm:cxn modelId="{8F45B600-C434-4014-BD9B-E7F8CB28E679}" type="presParOf" srcId="{F63D4A7C-78F8-42F2-A49B-46DECAC50F58}" destId="{C04317EB-13A6-47B2-89A6-060A1309C0FD}" srcOrd="0" destOrd="0" presId="urn:microsoft.com/office/officeart/2005/8/layout/orgChart1"/>
    <dgm:cxn modelId="{CDC3CA3B-8CA1-4B28-B2A3-E359033BBE78}" type="presParOf" srcId="{F63D4A7C-78F8-42F2-A49B-46DECAC50F58}" destId="{56077120-C368-49C1-825E-F928EF49152A}" srcOrd="1" destOrd="0" presId="urn:microsoft.com/office/officeart/2005/8/layout/orgChart1"/>
    <dgm:cxn modelId="{F156C528-5033-4F9A-9426-1B8669F28133}" type="presParOf" srcId="{DCE98858-F163-40F5-A7ED-79E914998534}" destId="{3BF72071-BAE7-489C-89B5-21C5D7B7C1F2}" srcOrd="1" destOrd="0" presId="urn:microsoft.com/office/officeart/2005/8/layout/orgChart1"/>
    <dgm:cxn modelId="{06F412DD-C410-41FB-BC35-C097874DA14B}" type="presParOf" srcId="{3BF72071-BAE7-489C-89B5-21C5D7B7C1F2}" destId="{D5200657-7F5A-499E-93BA-2E600954966A}" srcOrd="0" destOrd="0" presId="urn:microsoft.com/office/officeart/2005/8/layout/orgChart1"/>
    <dgm:cxn modelId="{352C40D9-526D-45AC-B278-16CABF9E7C39}" type="presParOf" srcId="{3BF72071-BAE7-489C-89B5-21C5D7B7C1F2}" destId="{B2D78497-2C79-4809-B8A5-C9699968D7E4}" srcOrd="1" destOrd="0" presId="urn:microsoft.com/office/officeart/2005/8/layout/orgChart1"/>
    <dgm:cxn modelId="{38A64EAF-6F7F-4568-8F0D-AFB630AC1FEA}" type="presParOf" srcId="{B2D78497-2C79-4809-B8A5-C9699968D7E4}" destId="{486B5092-EC9C-42A0-9018-1A8E4488E795}" srcOrd="0" destOrd="0" presId="urn:microsoft.com/office/officeart/2005/8/layout/orgChart1"/>
    <dgm:cxn modelId="{7923C6FE-666A-4ECD-B754-3321C7444CE6}" type="presParOf" srcId="{486B5092-EC9C-42A0-9018-1A8E4488E795}" destId="{8F64AF94-CDED-49BC-B0FF-D79E66DEF69C}" srcOrd="0" destOrd="0" presId="urn:microsoft.com/office/officeart/2005/8/layout/orgChart1"/>
    <dgm:cxn modelId="{7A56CE85-CA48-4842-8599-F6D980E24969}" type="presParOf" srcId="{486B5092-EC9C-42A0-9018-1A8E4488E795}" destId="{264457B5-4520-4E7A-A2A7-CC1DCD98F7F7}" srcOrd="1" destOrd="0" presId="urn:microsoft.com/office/officeart/2005/8/layout/orgChart1"/>
    <dgm:cxn modelId="{E4039422-E197-49B9-9DFD-7878814C19AA}" type="presParOf" srcId="{B2D78497-2C79-4809-B8A5-C9699968D7E4}" destId="{D5938890-0B74-4133-BDF0-72A842BA1400}" srcOrd="1" destOrd="0" presId="urn:microsoft.com/office/officeart/2005/8/layout/orgChart1"/>
    <dgm:cxn modelId="{DC0B8324-B0E9-4962-856B-4D51BA665151}" type="presParOf" srcId="{D5938890-0B74-4133-BDF0-72A842BA1400}" destId="{86AA1758-AE0C-43DC-80FD-711AF8285B1F}" srcOrd="0" destOrd="0" presId="urn:microsoft.com/office/officeart/2005/8/layout/orgChart1"/>
    <dgm:cxn modelId="{B2FF70F0-0ABC-4FA4-91B2-0FAD1AEDCD31}" type="presParOf" srcId="{D5938890-0B74-4133-BDF0-72A842BA1400}" destId="{0AF24EC2-01BC-477B-86BA-B49040557EBD}" srcOrd="1" destOrd="0" presId="urn:microsoft.com/office/officeart/2005/8/layout/orgChart1"/>
    <dgm:cxn modelId="{96A93491-A2BB-41C7-A646-7CC4E9C09A92}" type="presParOf" srcId="{0AF24EC2-01BC-477B-86BA-B49040557EBD}" destId="{E0231860-69B6-414E-A2E5-4F67200157F2}" srcOrd="0" destOrd="0" presId="urn:microsoft.com/office/officeart/2005/8/layout/orgChart1"/>
    <dgm:cxn modelId="{0EE7C3B6-2367-4DE9-ADCE-11750E4F4ABF}" type="presParOf" srcId="{E0231860-69B6-414E-A2E5-4F67200157F2}" destId="{F219ADBE-EB7E-4237-99FF-D2E1DFEC37A3}" srcOrd="0" destOrd="0" presId="urn:microsoft.com/office/officeart/2005/8/layout/orgChart1"/>
    <dgm:cxn modelId="{6AEBA78D-DDB9-48D4-9990-18491871D1D9}" type="presParOf" srcId="{E0231860-69B6-414E-A2E5-4F67200157F2}" destId="{B9490E12-50E1-4F5F-9FFD-E91F68492402}" srcOrd="1" destOrd="0" presId="urn:microsoft.com/office/officeart/2005/8/layout/orgChart1"/>
    <dgm:cxn modelId="{90ECF1B1-37F8-45E7-BF45-BE56C797D9DE}" type="presParOf" srcId="{0AF24EC2-01BC-477B-86BA-B49040557EBD}" destId="{0C90C046-8A02-4F7F-9648-7E96B109CB33}" srcOrd="1" destOrd="0" presId="urn:microsoft.com/office/officeart/2005/8/layout/orgChart1"/>
    <dgm:cxn modelId="{24CAE96C-0280-4DE0-A481-F35EBE7BD860}" type="presParOf" srcId="{0C90C046-8A02-4F7F-9648-7E96B109CB33}" destId="{39337347-E16A-4795-9B38-328E55096835}" srcOrd="0" destOrd="0" presId="urn:microsoft.com/office/officeart/2005/8/layout/orgChart1"/>
    <dgm:cxn modelId="{423F1077-08D7-47FC-B6C1-E6AC841B9908}" type="presParOf" srcId="{0C90C046-8A02-4F7F-9648-7E96B109CB33}" destId="{B7F3DEEA-35D8-4C58-97F3-AB34EB555C5E}" srcOrd="1" destOrd="0" presId="urn:microsoft.com/office/officeart/2005/8/layout/orgChart1"/>
    <dgm:cxn modelId="{29CAE2F5-296F-45B4-8A8A-003EF2AEC809}" type="presParOf" srcId="{B7F3DEEA-35D8-4C58-97F3-AB34EB555C5E}" destId="{1F623C57-8192-4207-9946-7B2FB0DF29D2}" srcOrd="0" destOrd="0" presId="urn:microsoft.com/office/officeart/2005/8/layout/orgChart1"/>
    <dgm:cxn modelId="{C8578D91-CFFE-46EC-832A-BFB9637E53F3}" type="presParOf" srcId="{1F623C57-8192-4207-9946-7B2FB0DF29D2}" destId="{7CBB4AE2-2CD0-45A3-85F0-449C6A93473C}" srcOrd="0" destOrd="0" presId="urn:microsoft.com/office/officeart/2005/8/layout/orgChart1"/>
    <dgm:cxn modelId="{3FDEB730-BFE4-4DDE-9446-508C30DAFD1D}" type="presParOf" srcId="{1F623C57-8192-4207-9946-7B2FB0DF29D2}" destId="{DC008E46-9B85-4209-B686-BABDF78AF9F2}" srcOrd="1" destOrd="0" presId="urn:microsoft.com/office/officeart/2005/8/layout/orgChart1"/>
    <dgm:cxn modelId="{20038959-99C0-46CE-934C-223EABDC4AC0}" type="presParOf" srcId="{B7F3DEEA-35D8-4C58-97F3-AB34EB555C5E}" destId="{FDBF1B9A-38A0-47E9-9E01-192BAB7CEC08}" srcOrd="1" destOrd="0" presId="urn:microsoft.com/office/officeart/2005/8/layout/orgChart1"/>
    <dgm:cxn modelId="{2C4D75C0-B558-40F3-BCE8-096479024086}" type="presParOf" srcId="{FDBF1B9A-38A0-47E9-9E01-192BAB7CEC08}" destId="{90FAA77E-DE04-408E-9903-FE29C99F6991}" srcOrd="0" destOrd="0" presId="urn:microsoft.com/office/officeart/2005/8/layout/orgChart1"/>
    <dgm:cxn modelId="{156E26BA-1A12-4958-BD88-ADACC2F9FDF1}" type="presParOf" srcId="{FDBF1B9A-38A0-47E9-9E01-192BAB7CEC08}" destId="{6C8BEE1F-3646-40E7-A559-CF77909CAD70}" srcOrd="1" destOrd="0" presId="urn:microsoft.com/office/officeart/2005/8/layout/orgChart1"/>
    <dgm:cxn modelId="{4B0A9AB2-734A-4E73-9EA6-06FECC202790}" type="presParOf" srcId="{6C8BEE1F-3646-40E7-A559-CF77909CAD70}" destId="{D4452F3C-DD5C-4E19-85CC-111959F7E8EE}" srcOrd="0" destOrd="0" presId="urn:microsoft.com/office/officeart/2005/8/layout/orgChart1"/>
    <dgm:cxn modelId="{31CAC53A-5359-4B02-A2BB-6B5348EC9CF1}" type="presParOf" srcId="{D4452F3C-DD5C-4E19-85CC-111959F7E8EE}" destId="{C734A73C-46BC-4087-90FE-B3C5278BF2D2}" srcOrd="0" destOrd="0" presId="urn:microsoft.com/office/officeart/2005/8/layout/orgChart1"/>
    <dgm:cxn modelId="{B0DB1042-EDD9-4B31-BFA7-C98C6183B864}" type="presParOf" srcId="{D4452F3C-DD5C-4E19-85CC-111959F7E8EE}" destId="{CAB8595F-0CDA-4AE7-B03B-D72B4C9751AF}" srcOrd="1" destOrd="0" presId="urn:microsoft.com/office/officeart/2005/8/layout/orgChart1"/>
    <dgm:cxn modelId="{427D3646-4E16-413B-A156-ADE9759CEB43}" type="presParOf" srcId="{6C8BEE1F-3646-40E7-A559-CF77909CAD70}" destId="{EC5FA7BE-5F01-443C-AAE7-A48394E0CBC0}" srcOrd="1" destOrd="0" presId="urn:microsoft.com/office/officeart/2005/8/layout/orgChart1"/>
    <dgm:cxn modelId="{66F13655-1E12-4B37-85A1-3A25990104AD}" type="presParOf" srcId="{EC5FA7BE-5F01-443C-AAE7-A48394E0CBC0}" destId="{E3E8549C-8C44-4FFD-AEF2-2E676584C02C}" srcOrd="0" destOrd="0" presId="urn:microsoft.com/office/officeart/2005/8/layout/orgChart1"/>
    <dgm:cxn modelId="{901915FB-7C8C-4422-820C-8A3932032960}" type="presParOf" srcId="{EC5FA7BE-5F01-443C-AAE7-A48394E0CBC0}" destId="{B5EBAC3F-4DD6-4F1B-A2CB-86BFBA56F476}" srcOrd="1" destOrd="0" presId="urn:microsoft.com/office/officeart/2005/8/layout/orgChart1"/>
    <dgm:cxn modelId="{1A89783A-4762-4116-880F-F14DFF1B2381}" type="presParOf" srcId="{B5EBAC3F-4DD6-4F1B-A2CB-86BFBA56F476}" destId="{C2F68399-39B3-4DE1-8D91-A69EE28ECE35}" srcOrd="0" destOrd="0" presId="urn:microsoft.com/office/officeart/2005/8/layout/orgChart1"/>
    <dgm:cxn modelId="{58A58220-1DEA-4F6C-9FAA-2EFD9A774D46}" type="presParOf" srcId="{C2F68399-39B3-4DE1-8D91-A69EE28ECE35}" destId="{245B3230-2243-4DD6-BAE6-2F4F80678CB3}" srcOrd="0" destOrd="0" presId="urn:microsoft.com/office/officeart/2005/8/layout/orgChart1"/>
    <dgm:cxn modelId="{78E01ED9-F7C5-415D-9609-DE5E79885CA9}" type="presParOf" srcId="{C2F68399-39B3-4DE1-8D91-A69EE28ECE35}" destId="{F16A9497-F53F-4E03-B758-79B4C41D0D20}" srcOrd="1" destOrd="0" presId="urn:microsoft.com/office/officeart/2005/8/layout/orgChart1"/>
    <dgm:cxn modelId="{8BD97B50-C544-457E-9812-2FC2A8F71CCE}" type="presParOf" srcId="{B5EBAC3F-4DD6-4F1B-A2CB-86BFBA56F476}" destId="{7DE95F41-0813-4502-9C9D-AEE783E61F3D}" srcOrd="1" destOrd="0" presId="urn:microsoft.com/office/officeart/2005/8/layout/orgChart1"/>
    <dgm:cxn modelId="{CACBD83E-DE38-4856-A238-5DF128759562}" type="presParOf" srcId="{7DE95F41-0813-4502-9C9D-AEE783E61F3D}" destId="{ED178FB5-292F-4646-83CF-961CB356108F}" srcOrd="0" destOrd="0" presId="urn:microsoft.com/office/officeart/2005/8/layout/orgChart1"/>
    <dgm:cxn modelId="{AFB12B1F-514A-4973-AA44-C0942C6E76E7}" type="presParOf" srcId="{7DE95F41-0813-4502-9C9D-AEE783E61F3D}" destId="{DC06E60E-3C0F-40ED-9888-590E3B12BA84}" srcOrd="1" destOrd="0" presId="urn:microsoft.com/office/officeart/2005/8/layout/orgChart1"/>
    <dgm:cxn modelId="{2F29FFDC-521A-4A07-A300-238A07A6F6DE}" type="presParOf" srcId="{DC06E60E-3C0F-40ED-9888-590E3B12BA84}" destId="{0AC102A4-955C-444A-8A8E-B4A31F4CF5DF}" srcOrd="0" destOrd="0" presId="urn:microsoft.com/office/officeart/2005/8/layout/orgChart1"/>
    <dgm:cxn modelId="{C2374B70-AF13-4DC9-A235-6080883D9C0D}" type="presParOf" srcId="{0AC102A4-955C-444A-8A8E-B4A31F4CF5DF}" destId="{D7E8B5BD-A4E1-4344-A8C1-B17A23A85297}" srcOrd="0" destOrd="0" presId="urn:microsoft.com/office/officeart/2005/8/layout/orgChart1"/>
    <dgm:cxn modelId="{3DAF6AFE-D77A-4397-89DA-8796C11E358C}" type="presParOf" srcId="{0AC102A4-955C-444A-8A8E-B4A31F4CF5DF}" destId="{4B109891-E38F-449A-9A21-3BC719B1B7E2}" srcOrd="1" destOrd="0" presId="urn:microsoft.com/office/officeart/2005/8/layout/orgChart1"/>
    <dgm:cxn modelId="{8DE52454-B2E1-4120-8FF2-E776C1B7CE17}" type="presParOf" srcId="{DC06E60E-3C0F-40ED-9888-590E3B12BA84}" destId="{43159602-E940-4BF4-A9DB-203F6AE106C6}" srcOrd="1" destOrd="0" presId="urn:microsoft.com/office/officeart/2005/8/layout/orgChart1"/>
    <dgm:cxn modelId="{2A5302A3-2029-478B-B353-981B676012C3}" type="presParOf" srcId="{DC06E60E-3C0F-40ED-9888-590E3B12BA84}" destId="{04203E31-FB7A-43BF-863C-7B6C75A308D6}" srcOrd="2" destOrd="0" presId="urn:microsoft.com/office/officeart/2005/8/layout/orgChart1"/>
    <dgm:cxn modelId="{ED769498-ECAD-4758-8098-D8FE556CF84A}" type="presParOf" srcId="{7DE95F41-0813-4502-9C9D-AEE783E61F3D}" destId="{07343297-942B-494A-BB71-E00442E3164C}" srcOrd="2" destOrd="0" presId="urn:microsoft.com/office/officeart/2005/8/layout/orgChart1"/>
    <dgm:cxn modelId="{E5B78BE2-1962-4963-8E18-5217FEF8822B}" type="presParOf" srcId="{7DE95F41-0813-4502-9C9D-AEE783E61F3D}" destId="{13148070-1A66-4EAD-ACC7-50E3721413F4}" srcOrd="3" destOrd="0" presId="urn:microsoft.com/office/officeart/2005/8/layout/orgChart1"/>
    <dgm:cxn modelId="{74BCA1B4-C072-4A56-80F4-103830A5EF68}" type="presParOf" srcId="{13148070-1A66-4EAD-ACC7-50E3721413F4}" destId="{4087BC51-34B3-4D60-8181-A4BC884C1F9C}" srcOrd="0" destOrd="0" presId="urn:microsoft.com/office/officeart/2005/8/layout/orgChart1"/>
    <dgm:cxn modelId="{8F101E38-95B5-4D9D-AE88-C938BB0C7BB1}" type="presParOf" srcId="{4087BC51-34B3-4D60-8181-A4BC884C1F9C}" destId="{0B3EC3BC-3901-4556-8660-5D6DD6D37CBB}" srcOrd="0" destOrd="0" presId="urn:microsoft.com/office/officeart/2005/8/layout/orgChart1"/>
    <dgm:cxn modelId="{09964CD2-D48E-432D-9CEA-397DF9CFCC9C}" type="presParOf" srcId="{4087BC51-34B3-4D60-8181-A4BC884C1F9C}" destId="{D9168327-77F5-483C-8B86-36ACFF4A2F20}" srcOrd="1" destOrd="0" presId="urn:microsoft.com/office/officeart/2005/8/layout/orgChart1"/>
    <dgm:cxn modelId="{0A0666D4-1F1D-416F-AEC0-2E1463832C88}" type="presParOf" srcId="{13148070-1A66-4EAD-ACC7-50E3721413F4}" destId="{4B4C6603-A5EF-481A-8E08-5E3FF68B0C3B}" srcOrd="1" destOrd="0" presId="urn:microsoft.com/office/officeart/2005/8/layout/orgChart1"/>
    <dgm:cxn modelId="{D5B5C447-6F65-47B5-B75B-1282BA0C8E11}" type="presParOf" srcId="{13148070-1A66-4EAD-ACC7-50E3721413F4}" destId="{6314AE83-5158-47FA-B0DE-C2F06E6DB875}" srcOrd="2" destOrd="0" presId="urn:microsoft.com/office/officeart/2005/8/layout/orgChart1"/>
    <dgm:cxn modelId="{FA66E67D-F7C0-4FC1-8BE4-F375ED383DEC}" type="presParOf" srcId="{B5EBAC3F-4DD6-4F1B-A2CB-86BFBA56F476}" destId="{E01C4963-4FD7-4FC2-97CF-9D4D85565DB8}" srcOrd="2" destOrd="0" presId="urn:microsoft.com/office/officeart/2005/8/layout/orgChart1"/>
    <dgm:cxn modelId="{6B020FCE-CD2B-485E-8CD4-4D66D6C1CD13}" type="presParOf" srcId="{6C8BEE1F-3646-40E7-A559-CF77909CAD70}" destId="{AEDEE30E-8237-4079-8F5C-E9EEEE896EBC}" srcOrd="2" destOrd="0" presId="urn:microsoft.com/office/officeart/2005/8/layout/orgChart1"/>
    <dgm:cxn modelId="{C96ED9A7-A66A-44DC-9365-24B1BEEB8964}" type="presParOf" srcId="{B7F3DEEA-35D8-4C58-97F3-AB34EB555C5E}" destId="{098CE48F-C516-4E77-A665-DB68BB0E468A}" srcOrd="2" destOrd="0" presId="urn:microsoft.com/office/officeart/2005/8/layout/orgChart1"/>
    <dgm:cxn modelId="{3D1F0A57-8A9C-42B0-A1B8-15D71BFD0DF8}" type="presParOf" srcId="{0AF24EC2-01BC-477B-86BA-B49040557EBD}" destId="{BDBF7A77-AAA5-4C07-86A6-051DA189EC34}" srcOrd="2" destOrd="0" presId="urn:microsoft.com/office/officeart/2005/8/layout/orgChart1"/>
    <dgm:cxn modelId="{D4BC266D-3E67-41B1-B430-B840DF3D9340}" type="presParOf" srcId="{D5938890-0B74-4133-BDF0-72A842BA1400}" destId="{A8ECCDB1-13F6-4997-B0AD-D8104FF58763}" srcOrd="2" destOrd="0" presId="urn:microsoft.com/office/officeart/2005/8/layout/orgChart1"/>
    <dgm:cxn modelId="{311D7ACF-40E2-4641-8187-1F6D583B7D61}" type="presParOf" srcId="{D5938890-0B74-4133-BDF0-72A842BA1400}" destId="{A780F9BD-EDB5-4150-BA01-D06131345A53}" srcOrd="3" destOrd="0" presId="urn:microsoft.com/office/officeart/2005/8/layout/orgChart1"/>
    <dgm:cxn modelId="{C0A11A16-235F-4797-8821-7A0E5F0EC98E}" type="presParOf" srcId="{A780F9BD-EDB5-4150-BA01-D06131345A53}" destId="{D4AD54BA-3CFC-4212-8580-25FBE09C800C}" srcOrd="0" destOrd="0" presId="urn:microsoft.com/office/officeart/2005/8/layout/orgChart1"/>
    <dgm:cxn modelId="{EEDEC102-3A2D-4C87-935C-B5DD97C5CAB4}" type="presParOf" srcId="{D4AD54BA-3CFC-4212-8580-25FBE09C800C}" destId="{E55D34C6-67F0-49AB-A175-234A5BB59217}" srcOrd="0" destOrd="0" presId="urn:microsoft.com/office/officeart/2005/8/layout/orgChart1"/>
    <dgm:cxn modelId="{F023D931-E2A2-440F-BC2F-9BACFDE28173}" type="presParOf" srcId="{D4AD54BA-3CFC-4212-8580-25FBE09C800C}" destId="{CE433282-7366-4B4C-BEFF-DF506699094A}" srcOrd="1" destOrd="0" presId="urn:microsoft.com/office/officeart/2005/8/layout/orgChart1"/>
    <dgm:cxn modelId="{D70E73A6-97B5-4BBD-A7AE-A67BD00AB6D8}" type="presParOf" srcId="{A780F9BD-EDB5-4150-BA01-D06131345A53}" destId="{ED0B6C36-9468-4B55-88A9-17C7DDE0BC11}" srcOrd="1" destOrd="0" presId="urn:microsoft.com/office/officeart/2005/8/layout/orgChart1"/>
    <dgm:cxn modelId="{87FDA538-A1DC-40C0-B267-D055D93F7E2A}" type="presParOf" srcId="{ED0B6C36-9468-4B55-88A9-17C7DDE0BC11}" destId="{3A841F7F-EACE-4525-AFD9-0CC8E8775690}" srcOrd="0" destOrd="0" presId="urn:microsoft.com/office/officeart/2005/8/layout/orgChart1"/>
    <dgm:cxn modelId="{0812034B-15E2-44BD-B3C7-F9554EA0A2AB}" type="presParOf" srcId="{ED0B6C36-9468-4B55-88A9-17C7DDE0BC11}" destId="{07A43541-422E-4896-BCDB-AC7ACCD8AA49}" srcOrd="1" destOrd="0" presId="urn:microsoft.com/office/officeart/2005/8/layout/orgChart1"/>
    <dgm:cxn modelId="{24192BAF-D1BE-462F-99B3-21191776D99B}" type="presParOf" srcId="{07A43541-422E-4896-BCDB-AC7ACCD8AA49}" destId="{35456564-932A-4A4D-8133-BB596810A2BF}" srcOrd="0" destOrd="0" presId="urn:microsoft.com/office/officeart/2005/8/layout/orgChart1"/>
    <dgm:cxn modelId="{10355AE8-A5F4-4B78-8535-E7573EF7061A}" type="presParOf" srcId="{35456564-932A-4A4D-8133-BB596810A2BF}" destId="{8CC5F674-EE0E-40AB-970C-FD027CDC0CA5}" srcOrd="0" destOrd="0" presId="urn:microsoft.com/office/officeart/2005/8/layout/orgChart1"/>
    <dgm:cxn modelId="{CBDA3F0C-EE57-4F53-A86F-BFEEC0D2A1D6}" type="presParOf" srcId="{35456564-932A-4A4D-8133-BB596810A2BF}" destId="{D305F080-2C2C-4BBE-9AB1-9D346A6794CF}" srcOrd="1" destOrd="0" presId="urn:microsoft.com/office/officeart/2005/8/layout/orgChart1"/>
    <dgm:cxn modelId="{DC43863D-3E3A-4114-B36E-2944A0F1D8EA}" type="presParOf" srcId="{07A43541-422E-4896-BCDB-AC7ACCD8AA49}" destId="{3CFD7348-3009-41F4-A44B-FB778E5BF443}" srcOrd="1" destOrd="0" presId="urn:microsoft.com/office/officeart/2005/8/layout/orgChart1"/>
    <dgm:cxn modelId="{626C904F-B0A1-4A72-B312-8473731F11E3}" type="presParOf" srcId="{07A43541-422E-4896-BCDB-AC7ACCD8AA49}" destId="{86111773-FC43-45C5-B95E-8B673ACC421C}" srcOrd="2" destOrd="0" presId="urn:microsoft.com/office/officeart/2005/8/layout/orgChart1"/>
    <dgm:cxn modelId="{43E641F2-9B40-42B8-AAA0-52557F5ADB20}" type="presParOf" srcId="{A780F9BD-EDB5-4150-BA01-D06131345A53}" destId="{03E9E7C0-918A-4D08-B020-C290ED5403E4}" srcOrd="2" destOrd="0" presId="urn:microsoft.com/office/officeart/2005/8/layout/orgChart1"/>
    <dgm:cxn modelId="{D1105E47-CA20-4DED-BC68-6F73E68EEFA0}" type="presParOf" srcId="{D5938890-0B74-4133-BDF0-72A842BA1400}" destId="{438D25A5-BF2B-42EF-80AB-100453FCB2D4}" srcOrd="4" destOrd="0" presId="urn:microsoft.com/office/officeart/2005/8/layout/orgChart1"/>
    <dgm:cxn modelId="{CD83CF57-1177-4BBB-811E-E399E86F80BB}" type="presParOf" srcId="{D5938890-0B74-4133-BDF0-72A842BA1400}" destId="{F24111DC-5295-497F-A78B-CE47606B7D6D}" srcOrd="5" destOrd="0" presId="urn:microsoft.com/office/officeart/2005/8/layout/orgChart1"/>
    <dgm:cxn modelId="{CBFBC319-E5BC-43B1-B2DB-BF84DB30BF33}" type="presParOf" srcId="{F24111DC-5295-497F-A78B-CE47606B7D6D}" destId="{DD695510-8F7C-4AFD-BB74-F89337F7E528}" srcOrd="0" destOrd="0" presId="urn:microsoft.com/office/officeart/2005/8/layout/orgChart1"/>
    <dgm:cxn modelId="{104C0A51-43BC-46C1-ACC3-D6994EC3B017}" type="presParOf" srcId="{DD695510-8F7C-4AFD-BB74-F89337F7E528}" destId="{240CB230-C265-4524-B9F3-06AEB5605971}" srcOrd="0" destOrd="0" presId="urn:microsoft.com/office/officeart/2005/8/layout/orgChart1"/>
    <dgm:cxn modelId="{9F7C8902-2547-4257-A1E7-C09DCFEB4A4B}" type="presParOf" srcId="{DD695510-8F7C-4AFD-BB74-F89337F7E528}" destId="{2D00DBDE-C0AC-42A1-9DE8-ADEF52B7E4DD}" srcOrd="1" destOrd="0" presId="urn:microsoft.com/office/officeart/2005/8/layout/orgChart1"/>
    <dgm:cxn modelId="{D21A2D22-E03B-4B38-A5D9-6AE597B86E55}" type="presParOf" srcId="{F24111DC-5295-497F-A78B-CE47606B7D6D}" destId="{3FDAF917-2F48-472F-B335-D97232F3DCC4}" srcOrd="1" destOrd="0" presId="urn:microsoft.com/office/officeart/2005/8/layout/orgChart1"/>
    <dgm:cxn modelId="{0C0CCA83-6416-4218-ADF5-D191A34A0E5A}" type="presParOf" srcId="{3FDAF917-2F48-472F-B335-D97232F3DCC4}" destId="{E486F6D3-2A74-40F9-A6FF-26D401B6523E}" srcOrd="0" destOrd="0" presId="urn:microsoft.com/office/officeart/2005/8/layout/orgChart1"/>
    <dgm:cxn modelId="{01C5073E-B20A-4F36-849E-657A85DFA09B}" type="presParOf" srcId="{3FDAF917-2F48-472F-B335-D97232F3DCC4}" destId="{6523D75A-EA72-40F9-ADF8-4710A2C2C66E}" srcOrd="1" destOrd="0" presId="urn:microsoft.com/office/officeart/2005/8/layout/orgChart1"/>
    <dgm:cxn modelId="{6933FDA5-62F9-4D5B-A9DD-95939546D39D}" type="presParOf" srcId="{6523D75A-EA72-40F9-ADF8-4710A2C2C66E}" destId="{CACE90A0-CF78-4461-B43C-C70B01ED9A7E}" srcOrd="0" destOrd="0" presId="urn:microsoft.com/office/officeart/2005/8/layout/orgChart1"/>
    <dgm:cxn modelId="{5B8D702F-C8B5-4456-B6DA-C62CE3599E67}" type="presParOf" srcId="{CACE90A0-CF78-4461-B43C-C70B01ED9A7E}" destId="{0A4F2942-9621-41E9-A8D8-11E3CB431CE3}" srcOrd="0" destOrd="0" presId="urn:microsoft.com/office/officeart/2005/8/layout/orgChart1"/>
    <dgm:cxn modelId="{57DA666F-1280-4929-9400-07299E38487D}" type="presParOf" srcId="{CACE90A0-CF78-4461-B43C-C70B01ED9A7E}" destId="{FD240F8C-874F-407B-AB66-FB2424104598}" srcOrd="1" destOrd="0" presId="urn:microsoft.com/office/officeart/2005/8/layout/orgChart1"/>
    <dgm:cxn modelId="{536CED24-4CC8-462E-A395-67D8426C9CCB}" type="presParOf" srcId="{6523D75A-EA72-40F9-ADF8-4710A2C2C66E}" destId="{B6843312-1E4B-4DF9-8A72-E0CDA11D91E0}" srcOrd="1" destOrd="0" presId="urn:microsoft.com/office/officeart/2005/8/layout/orgChart1"/>
    <dgm:cxn modelId="{54CB9C6C-9D86-4A2D-8C83-2A34F7AA77A4}" type="presParOf" srcId="{B6843312-1E4B-4DF9-8A72-E0CDA11D91E0}" destId="{23D3CDFA-9BB0-4B6F-95A5-9832C653C34B}" srcOrd="0" destOrd="0" presId="urn:microsoft.com/office/officeart/2005/8/layout/orgChart1"/>
    <dgm:cxn modelId="{989EFE16-0B44-4F20-8E5C-B9ED9DA17AA3}" type="presParOf" srcId="{B6843312-1E4B-4DF9-8A72-E0CDA11D91E0}" destId="{B579287E-5E30-4F24-A192-93D8B04679BB}" srcOrd="1" destOrd="0" presId="urn:microsoft.com/office/officeart/2005/8/layout/orgChart1"/>
    <dgm:cxn modelId="{5AB5AD7B-EB37-42C9-A981-E9DAEAEF3AC8}" type="presParOf" srcId="{B579287E-5E30-4F24-A192-93D8B04679BB}" destId="{586D1355-1249-4FFF-8941-69C875F9BF76}" srcOrd="0" destOrd="0" presId="urn:microsoft.com/office/officeart/2005/8/layout/orgChart1"/>
    <dgm:cxn modelId="{806C4931-857E-47D1-92E9-3080EB290CBC}" type="presParOf" srcId="{586D1355-1249-4FFF-8941-69C875F9BF76}" destId="{D905B7B2-86C8-45E8-B902-A1F5B6D86FBD}" srcOrd="0" destOrd="0" presId="urn:microsoft.com/office/officeart/2005/8/layout/orgChart1"/>
    <dgm:cxn modelId="{22A8064C-FD8D-4BAC-A177-8386F1084599}" type="presParOf" srcId="{586D1355-1249-4FFF-8941-69C875F9BF76}" destId="{4F97A082-4D6B-48FE-86B6-1FB785C44DB7}" srcOrd="1" destOrd="0" presId="urn:microsoft.com/office/officeart/2005/8/layout/orgChart1"/>
    <dgm:cxn modelId="{67ACC5ED-52C9-4719-9291-52072ACD81AB}" type="presParOf" srcId="{B579287E-5E30-4F24-A192-93D8B04679BB}" destId="{C0A82914-0E89-45BF-9368-3CCE3D55B34A}" srcOrd="1" destOrd="0" presId="urn:microsoft.com/office/officeart/2005/8/layout/orgChart1"/>
    <dgm:cxn modelId="{047539DE-F74E-4850-983E-780F6EDAED16}" type="presParOf" srcId="{C0A82914-0E89-45BF-9368-3CCE3D55B34A}" destId="{CC3A822B-693D-444C-A60A-D82EBAF53843}" srcOrd="0" destOrd="0" presId="urn:microsoft.com/office/officeart/2005/8/layout/orgChart1"/>
    <dgm:cxn modelId="{3D3F1C73-6138-4A6B-8178-CC4293B8F111}" type="presParOf" srcId="{C0A82914-0E89-45BF-9368-3CCE3D55B34A}" destId="{F3672432-0117-4235-B6FB-E9CD805E695E}" srcOrd="1" destOrd="0" presId="urn:microsoft.com/office/officeart/2005/8/layout/orgChart1"/>
    <dgm:cxn modelId="{E32A8BFD-1A5F-46D5-A89E-B158FFDF69E8}" type="presParOf" srcId="{F3672432-0117-4235-B6FB-E9CD805E695E}" destId="{E6CA310E-C461-42CA-90CE-D749F48B8895}" srcOrd="0" destOrd="0" presId="urn:microsoft.com/office/officeart/2005/8/layout/orgChart1"/>
    <dgm:cxn modelId="{8E5A1AF5-6FDC-49A4-97AA-9238461BDCE1}" type="presParOf" srcId="{E6CA310E-C461-42CA-90CE-D749F48B8895}" destId="{77B47EA4-369D-4534-9FAF-7EECA7F2657F}" srcOrd="0" destOrd="0" presId="urn:microsoft.com/office/officeart/2005/8/layout/orgChart1"/>
    <dgm:cxn modelId="{FCA62A51-3341-41DF-A011-22A46E221BBD}" type="presParOf" srcId="{E6CA310E-C461-42CA-90CE-D749F48B8895}" destId="{610C7D73-B26B-45B9-AB31-3A173FE5411C}" srcOrd="1" destOrd="0" presId="urn:microsoft.com/office/officeart/2005/8/layout/orgChart1"/>
    <dgm:cxn modelId="{C93F2445-88D6-4541-9577-9F98235FDD5F}" type="presParOf" srcId="{F3672432-0117-4235-B6FB-E9CD805E695E}" destId="{EB4B0703-92C0-4D5C-B6D9-7A66A4DE4ED4}" srcOrd="1" destOrd="0" presId="urn:microsoft.com/office/officeart/2005/8/layout/orgChart1"/>
    <dgm:cxn modelId="{1073BDA4-80D9-427A-A051-92195FBC0B28}" type="presParOf" srcId="{EB4B0703-92C0-4D5C-B6D9-7A66A4DE4ED4}" destId="{6ED4DEAD-501E-4A20-AE3B-3562554413B9}" srcOrd="0" destOrd="0" presId="urn:microsoft.com/office/officeart/2005/8/layout/orgChart1"/>
    <dgm:cxn modelId="{5433D7D9-8932-4711-9D0B-AAEC51C4C673}" type="presParOf" srcId="{EB4B0703-92C0-4D5C-B6D9-7A66A4DE4ED4}" destId="{E1A72DE7-B9DD-4DDA-8E46-B0D1BDF70044}" srcOrd="1" destOrd="0" presId="urn:microsoft.com/office/officeart/2005/8/layout/orgChart1"/>
    <dgm:cxn modelId="{C7638952-8652-4F9A-8E18-7817A8742C09}" type="presParOf" srcId="{E1A72DE7-B9DD-4DDA-8E46-B0D1BDF70044}" destId="{AABAB6D0-1DAA-44B3-9710-9BEBA26A4F1C}" srcOrd="0" destOrd="0" presId="urn:microsoft.com/office/officeart/2005/8/layout/orgChart1"/>
    <dgm:cxn modelId="{4559234F-74B6-4A13-80AA-F30BDDDE37DB}" type="presParOf" srcId="{AABAB6D0-1DAA-44B3-9710-9BEBA26A4F1C}" destId="{83E7A995-A5FE-4B7A-A414-10128B41CE2A}" srcOrd="0" destOrd="0" presId="urn:microsoft.com/office/officeart/2005/8/layout/orgChart1"/>
    <dgm:cxn modelId="{8AAD9616-DA65-45FB-8258-45014B759CE2}" type="presParOf" srcId="{AABAB6D0-1DAA-44B3-9710-9BEBA26A4F1C}" destId="{6E14EEAF-6AA1-4548-90C2-34E1A9200BD7}" srcOrd="1" destOrd="0" presId="urn:microsoft.com/office/officeart/2005/8/layout/orgChart1"/>
    <dgm:cxn modelId="{2E988354-2E99-4147-8F9E-8CDF63D2EC30}" type="presParOf" srcId="{E1A72DE7-B9DD-4DDA-8E46-B0D1BDF70044}" destId="{F1CD9FE0-91D1-4E77-A60C-D8A82FD053E1}" srcOrd="1" destOrd="0" presId="urn:microsoft.com/office/officeart/2005/8/layout/orgChart1"/>
    <dgm:cxn modelId="{39579F97-91ED-495E-8C27-D5124E1392EC}" type="presParOf" srcId="{E1A72DE7-B9DD-4DDA-8E46-B0D1BDF70044}" destId="{49201F35-BC10-4947-8C7E-50452070A67E}" srcOrd="2" destOrd="0" presId="urn:microsoft.com/office/officeart/2005/8/layout/orgChart1"/>
    <dgm:cxn modelId="{30009221-8EEA-42D3-9AB4-8E867CE1A7D1}" type="presParOf" srcId="{EB4B0703-92C0-4D5C-B6D9-7A66A4DE4ED4}" destId="{4F649437-BA3E-4576-B7B0-07AD453E9502}" srcOrd="2" destOrd="0" presId="urn:microsoft.com/office/officeart/2005/8/layout/orgChart1"/>
    <dgm:cxn modelId="{C621BE63-95FD-42C7-9112-F847738BDCCE}" type="presParOf" srcId="{EB4B0703-92C0-4D5C-B6D9-7A66A4DE4ED4}" destId="{12F82E3A-7CDD-4E62-BD33-D968F8E798DE}" srcOrd="3" destOrd="0" presId="urn:microsoft.com/office/officeart/2005/8/layout/orgChart1"/>
    <dgm:cxn modelId="{F419FF4A-7836-4FB1-85D3-64C44910DE7F}" type="presParOf" srcId="{12F82E3A-7CDD-4E62-BD33-D968F8E798DE}" destId="{3D9246E8-8A3C-4B5E-AC3F-B7074DA33E2A}" srcOrd="0" destOrd="0" presId="urn:microsoft.com/office/officeart/2005/8/layout/orgChart1"/>
    <dgm:cxn modelId="{68FC8B44-58DA-4603-9516-B5AB73331992}" type="presParOf" srcId="{3D9246E8-8A3C-4B5E-AC3F-B7074DA33E2A}" destId="{EC9A9CD8-25D7-4583-BB6D-55A928DE7BA7}" srcOrd="0" destOrd="0" presId="urn:microsoft.com/office/officeart/2005/8/layout/orgChart1"/>
    <dgm:cxn modelId="{3F3F0A57-3730-40CD-A007-AE9941FE078A}" type="presParOf" srcId="{3D9246E8-8A3C-4B5E-AC3F-B7074DA33E2A}" destId="{FDD7DA54-1346-469F-BACB-386E1418E0D5}" srcOrd="1" destOrd="0" presId="urn:microsoft.com/office/officeart/2005/8/layout/orgChart1"/>
    <dgm:cxn modelId="{0DE22F86-33C3-4D99-A764-81B8E878F96E}" type="presParOf" srcId="{12F82E3A-7CDD-4E62-BD33-D968F8E798DE}" destId="{DE7F6358-9D65-4EEB-B549-5D29D1CB9094}" srcOrd="1" destOrd="0" presId="urn:microsoft.com/office/officeart/2005/8/layout/orgChart1"/>
    <dgm:cxn modelId="{4C159CA1-2BB9-42B4-ACD6-0197F96D1D1D}" type="presParOf" srcId="{12F82E3A-7CDD-4E62-BD33-D968F8E798DE}" destId="{734CE707-6D49-4021-AA15-489CDC92A3A4}" srcOrd="2" destOrd="0" presId="urn:microsoft.com/office/officeart/2005/8/layout/orgChart1"/>
    <dgm:cxn modelId="{F54617F1-9226-4D92-AD02-B757FA8B8DF3}" type="presParOf" srcId="{F3672432-0117-4235-B6FB-E9CD805E695E}" destId="{AFA90B7C-07BC-4BFB-AC31-4D163B963314}" srcOrd="2" destOrd="0" presId="urn:microsoft.com/office/officeart/2005/8/layout/orgChart1"/>
    <dgm:cxn modelId="{BA70C1A7-EEED-4F96-8656-3212E5099692}" type="presParOf" srcId="{B579287E-5E30-4F24-A192-93D8B04679BB}" destId="{53E3CFCE-B2BD-4444-9ACE-878F37CFBCC1}" srcOrd="2" destOrd="0" presId="urn:microsoft.com/office/officeart/2005/8/layout/orgChart1"/>
    <dgm:cxn modelId="{0B33AE43-0BD9-4722-BA85-935BAC62A62C}" type="presParOf" srcId="{6523D75A-EA72-40F9-ADF8-4710A2C2C66E}" destId="{DBAFA457-A6FE-4C29-A9FB-3FB3C613F81F}" srcOrd="2" destOrd="0" presId="urn:microsoft.com/office/officeart/2005/8/layout/orgChart1"/>
    <dgm:cxn modelId="{02EE2A51-D86A-45E3-B5CF-7E69CCC4B4A6}" type="presParOf" srcId="{F24111DC-5295-497F-A78B-CE47606B7D6D}" destId="{5DD71BED-E019-4994-8FBA-992A80E6DE27}" srcOrd="2" destOrd="0" presId="urn:microsoft.com/office/officeart/2005/8/layout/orgChart1"/>
    <dgm:cxn modelId="{28A02476-4575-41F8-BAB3-917899751728}" type="presParOf" srcId="{B2D78497-2C79-4809-B8A5-C9699968D7E4}" destId="{90AD1992-B9BA-4A6A-A423-5F0F854B3051}" srcOrd="2" destOrd="0" presId="urn:microsoft.com/office/officeart/2005/8/layout/orgChart1"/>
    <dgm:cxn modelId="{4A5701B8-CEF6-4349-A242-29C90EFD5624}" type="presParOf" srcId="{3BF72071-BAE7-489C-89B5-21C5D7B7C1F2}" destId="{6F933FA5-DBA9-4665-BCB7-ECAC89EAE074}" srcOrd="2" destOrd="0" presId="urn:microsoft.com/office/officeart/2005/8/layout/orgChart1"/>
    <dgm:cxn modelId="{CE54F812-5F70-42A2-A82A-A0B97B175F8D}" type="presParOf" srcId="{3BF72071-BAE7-489C-89B5-21C5D7B7C1F2}" destId="{4E641237-4F25-4619-88A9-8CA164C86982}" srcOrd="3" destOrd="0" presId="urn:microsoft.com/office/officeart/2005/8/layout/orgChart1"/>
    <dgm:cxn modelId="{8C94B564-0A5C-44EB-9B13-23D1635F99C5}" type="presParOf" srcId="{4E641237-4F25-4619-88A9-8CA164C86982}" destId="{565EDFC1-29AE-4AB8-B66B-627C5F9F6FEC}" srcOrd="0" destOrd="0" presId="urn:microsoft.com/office/officeart/2005/8/layout/orgChart1"/>
    <dgm:cxn modelId="{96FC91A2-7A52-4CD3-A2D7-8F42AC299A86}" type="presParOf" srcId="{565EDFC1-29AE-4AB8-B66B-627C5F9F6FEC}" destId="{E13E005F-EB59-4822-926F-099620CF7D59}" srcOrd="0" destOrd="0" presId="urn:microsoft.com/office/officeart/2005/8/layout/orgChart1"/>
    <dgm:cxn modelId="{FDB584D9-6354-4747-BB50-AAA0D915FC9B}" type="presParOf" srcId="{565EDFC1-29AE-4AB8-B66B-627C5F9F6FEC}" destId="{AEAA0CF1-2AD8-4565-B49E-708EB08D2FE5}" srcOrd="1" destOrd="0" presId="urn:microsoft.com/office/officeart/2005/8/layout/orgChart1"/>
    <dgm:cxn modelId="{AEA38192-2F2B-4494-B252-E30371FCA6B1}" type="presParOf" srcId="{4E641237-4F25-4619-88A9-8CA164C86982}" destId="{AE50A458-DA1C-492A-BCA4-4258D60D25E3}" srcOrd="1" destOrd="0" presId="urn:microsoft.com/office/officeart/2005/8/layout/orgChart1"/>
    <dgm:cxn modelId="{29C36122-F6C9-44E6-A0C4-3FD4346BE426}" type="presParOf" srcId="{AE50A458-DA1C-492A-BCA4-4258D60D25E3}" destId="{2AD875F4-B2B8-4E31-8404-D515B66A752A}" srcOrd="0" destOrd="0" presId="urn:microsoft.com/office/officeart/2005/8/layout/orgChart1"/>
    <dgm:cxn modelId="{4DA8D87E-6BD2-4550-AA99-99A4418AF923}" type="presParOf" srcId="{AE50A458-DA1C-492A-BCA4-4258D60D25E3}" destId="{55998BB0-895E-4CE0-9368-C87BB2C5AF9A}" srcOrd="1" destOrd="0" presId="urn:microsoft.com/office/officeart/2005/8/layout/orgChart1"/>
    <dgm:cxn modelId="{97A98482-6C8B-4176-A090-28B8C3F10EF9}" type="presParOf" srcId="{55998BB0-895E-4CE0-9368-C87BB2C5AF9A}" destId="{88FE2847-EA61-4F43-B68F-9503290C6905}" srcOrd="0" destOrd="0" presId="urn:microsoft.com/office/officeart/2005/8/layout/orgChart1"/>
    <dgm:cxn modelId="{8D16DB39-2A42-4E75-8028-DB9AAE126DE4}" type="presParOf" srcId="{88FE2847-EA61-4F43-B68F-9503290C6905}" destId="{60C9B560-F2BA-485F-A26B-EE6F904A1A0B}" srcOrd="0" destOrd="0" presId="urn:microsoft.com/office/officeart/2005/8/layout/orgChart1"/>
    <dgm:cxn modelId="{1B4D12A5-8D86-43BB-9B58-8A432C17FCE7}" type="presParOf" srcId="{88FE2847-EA61-4F43-B68F-9503290C6905}" destId="{5DFB02F7-7C2D-4646-BDC7-8EE2E0F53484}" srcOrd="1" destOrd="0" presId="urn:microsoft.com/office/officeart/2005/8/layout/orgChart1"/>
    <dgm:cxn modelId="{50030FC6-3765-4844-8395-4E00E21F645D}" type="presParOf" srcId="{55998BB0-895E-4CE0-9368-C87BB2C5AF9A}" destId="{7D2112B9-223C-496A-ACE9-7EC1B81D806A}" srcOrd="1" destOrd="0" presId="urn:microsoft.com/office/officeart/2005/8/layout/orgChart1"/>
    <dgm:cxn modelId="{3FF018FD-6FD6-4D5F-8E5D-4BE812D9FD45}" type="presParOf" srcId="{7D2112B9-223C-496A-ACE9-7EC1B81D806A}" destId="{E7C61C0A-7CD0-43B2-A8A6-F58215C05EFA}" srcOrd="0" destOrd="0" presId="urn:microsoft.com/office/officeart/2005/8/layout/orgChart1"/>
    <dgm:cxn modelId="{2ECC4318-F9F0-442C-93A0-4D199B89DCD8}" type="presParOf" srcId="{7D2112B9-223C-496A-ACE9-7EC1B81D806A}" destId="{E13493BA-9421-4B0D-9E5E-A7E20C36B296}" srcOrd="1" destOrd="0" presId="urn:microsoft.com/office/officeart/2005/8/layout/orgChart1"/>
    <dgm:cxn modelId="{027D1C22-264D-4283-BFCE-1A76921267BD}" type="presParOf" srcId="{E13493BA-9421-4B0D-9E5E-A7E20C36B296}" destId="{F91E86BF-4266-4664-BD06-01D03AD4B09A}" srcOrd="0" destOrd="0" presId="urn:microsoft.com/office/officeart/2005/8/layout/orgChart1"/>
    <dgm:cxn modelId="{8FF0BE71-F8DD-466B-A1AC-7A19DFA758C2}" type="presParOf" srcId="{F91E86BF-4266-4664-BD06-01D03AD4B09A}" destId="{0E6173C1-987F-4DD1-AC92-AA8CA6EF67E5}" srcOrd="0" destOrd="0" presId="urn:microsoft.com/office/officeart/2005/8/layout/orgChart1"/>
    <dgm:cxn modelId="{0AA88193-D37C-4C1B-9231-CA26AB5312C5}" type="presParOf" srcId="{F91E86BF-4266-4664-BD06-01D03AD4B09A}" destId="{9D444614-9176-496E-B1C3-057340D15AB0}" srcOrd="1" destOrd="0" presId="urn:microsoft.com/office/officeart/2005/8/layout/orgChart1"/>
    <dgm:cxn modelId="{B950AC59-8E6A-4A37-9D0E-8D953C5A17AA}" type="presParOf" srcId="{E13493BA-9421-4B0D-9E5E-A7E20C36B296}" destId="{010ECE2A-E8F2-4B77-A559-674521347C0B}" srcOrd="1" destOrd="0" presId="urn:microsoft.com/office/officeart/2005/8/layout/orgChart1"/>
    <dgm:cxn modelId="{408D8F65-5BBB-4348-8781-CA476BEBB865}" type="presParOf" srcId="{010ECE2A-E8F2-4B77-A559-674521347C0B}" destId="{9BBC088D-EA8A-4877-B54A-A250ADCA63C0}" srcOrd="0" destOrd="0" presId="urn:microsoft.com/office/officeart/2005/8/layout/orgChart1"/>
    <dgm:cxn modelId="{BDB994B6-49FA-4B52-997F-EE100A85410B}" type="presParOf" srcId="{010ECE2A-E8F2-4B77-A559-674521347C0B}" destId="{05363A71-5FCB-4B79-AC8C-90A1F83DB702}" srcOrd="1" destOrd="0" presId="urn:microsoft.com/office/officeart/2005/8/layout/orgChart1"/>
    <dgm:cxn modelId="{68D89B69-E855-4A19-B6C1-93D9593C49DD}" type="presParOf" srcId="{05363A71-5FCB-4B79-AC8C-90A1F83DB702}" destId="{2130EF4E-1372-4837-A99B-BCFD79BC2599}" srcOrd="0" destOrd="0" presId="urn:microsoft.com/office/officeart/2005/8/layout/orgChart1"/>
    <dgm:cxn modelId="{13B70B4A-E429-4077-9C3C-313AFAE94C94}" type="presParOf" srcId="{2130EF4E-1372-4837-A99B-BCFD79BC2599}" destId="{10F33207-DA9B-46E0-94A0-0486268B9C69}" srcOrd="0" destOrd="0" presId="urn:microsoft.com/office/officeart/2005/8/layout/orgChart1"/>
    <dgm:cxn modelId="{960809BD-6A20-4A8C-84EA-F89AB31105D6}" type="presParOf" srcId="{2130EF4E-1372-4837-A99B-BCFD79BC2599}" destId="{601244D1-4742-4A48-9069-8AD6F0B7EA16}" srcOrd="1" destOrd="0" presId="urn:microsoft.com/office/officeart/2005/8/layout/orgChart1"/>
    <dgm:cxn modelId="{48EE03F3-DEAD-482B-BF66-B9B73F4F9CDC}" type="presParOf" srcId="{05363A71-5FCB-4B79-AC8C-90A1F83DB702}" destId="{983DB170-4870-4B7C-897D-ADC88CD9539E}" srcOrd="1" destOrd="0" presId="urn:microsoft.com/office/officeart/2005/8/layout/orgChart1"/>
    <dgm:cxn modelId="{7A8746CC-04B9-42C3-AF54-390BC3FC03FC}" type="presParOf" srcId="{983DB170-4870-4B7C-897D-ADC88CD9539E}" destId="{417B0A25-E16E-4A16-9036-7577C1131FBC}" srcOrd="0" destOrd="0" presId="urn:microsoft.com/office/officeart/2005/8/layout/orgChart1"/>
    <dgm:cxn modelId="{E700954D-B954-4F43-8A92-6A1C57735671}" type="presParOf" srcId="{983DB170-4870-4B7C-897D-ADC88CD9539E}" destId="{8E3F29B5-AFC6-4C1D-A707-D6B8B559CD78}" srcOrd="1" destOrd="0" presId="urn:microsoft.com/office/officeart/2005/8/layout/orgChart1"/>
    <dgm:cxn modelId="{92D80CB1-6E58-4F7D-9020-AA0CF2BFDFBD}" type="presParOf" srcId="{8E3F29B5-AFC6-4C1D-A707-D6B8B559CD78}" destId="{14E10099-64E8-4A71-814F-E2E1295043C8}" srcOrd="0" destOrd="0" presId="urn:microsoft.com/office/officeart/2005/8/layout/orgChart1"/>
    <dgm:cxn modelId="{1576AE5C-B75B-4353-BCF3-DE175E5F2FBA}" type="presParOf" srcId="{14E10099-64E8-4A71-814F-E2E1295043C8}" destId="{7F6FDD5D-BFA3-4A1A-9A40-EF1523074752}" srcOrd="0" destOrd="0" presId="urn:microsoft.com/office/officeart/2005/8/layout/orgChart1"/>
    <dgm:cxn modelId="{FEBA00C2-62FE-4140-8182-57A1F0ABF280}" type="presParOf" srcId="{14E10099-64E8-4A71-814F-E2E1295043C8}" destId="{EC510CC9-CC93-492C-BFBA-9476318C4C08}" srcOrd="1" destOrd="0" presId="urn:microsoft.com/office/officeart/2005/8/layout/orgChart1"/>
    <dgm:cxn modelId="{AE9621BB-E203-4FC0-9140-DFFF59323DC6}" type="presParOf" srcId="{8E3F29B5-AFC6-4C1D-A707-D6B8B559CD78}" destId="{7C822EE2-E68F-47EA-84A8-6FF21E2DBF8F}" srcOrd="1" destOrd="0" presId="urn:microsoft.com/office/officeart/2005/8/layout/orgChart1"/>
    <dgm:cxn modelId="{CE2957E1-EFCA-4F8D-840B-D402A7C4E0C4}" type="presParOf" srcId="{8E3F29B5-AFC6-4C1D-A707-D6B8B559CD78}" destId="{1935F499-DD43-44B2-B76D-1E881F93EC4F}" srcOrd="2" destOrd="0" presId="urn:microsoft.com/office/officeart/2005/8/layout/orgChart1"/>
    <dgm:cxn modelId="{2B00EF19-6D88-4615-A27F-759152EC065E}" type="presParOf" srcId="{05363A71-5FCB-4B79-AC8C-90A1F83DB702}" destId="{C9DF9CDF-55AD-4389-8F4D-AEE5EB464290}" srcOrd="2" destOrd="0" presId="urn:microsoft.com/office/officeart/2005/8/layout/orgChart1"/>
    <dgm:cxn modelId="{AFC5B6E9-BC19-4E0E-B773-EA62CC6B509F}" type="presParOf" srcId="{E13493BA-9421-4B0D-9E5E-A7E20C36B296}" destId="{22A376B2-F64E-461B-B9A1-30936EA1B2F2}" srcOrd="2" destOrd="0" presId="urn:microsoft.com/office/officeart/2005/8/layout/orgChart1"/>
    <dgm:cxn modelId="{9834DB21-DA41-4DF6-886A-9356B30D602D}" type="presParOf" srcId="{55998BB0-895E-4CE0-9368-C87BB2C5AF9A}" destId="{913E6BB9-6CD1-47CB-A99B-D59E741B3A9D}" srcOrd="2" destOrd="0" presId="urn:microsoft.com/office/officeart/2005/8/layout/orgChart1"/>
    <dgm:cxn modelId="{8E9C17F1-696A-455E-B53D-B86C52BBD536}" type="presParOf" srcId="{AE50A458-DA1C-492A-BCA4-4258D60D25E3}" destId="{C9EC40EC-8AF9-41BA-9784-43845EB61144}" srcOrd="2" destOrd="0" presId="urn:microsoft.com/office/officeart/2005/8/layout/orgChart1"/>
    <dgm:cxn modelId="{622CC2B0-1957-4020-9227-BB6F0946B05A}" type="presParOf" srcId="{AE50A458-DA1C-492A-BCA4-4258D60D25E3}" destId="{84F09E85-AB51-4E7C-B1CB-66CD5BCD70CB}" srcOrd="3" destOrd="0" presId="urn:microsoft.com/office/officeart/2005/8/layout/orgChart1"/>
    <dgm:cxn modelId="{8C1017A3-E989-41B3-8179-39917B46B23C}" type="presParOf" srcId="{84F09E85-AB51-4E7C-B1CB-66CD5BCD70CB}" destId="{9A004E1A-B439-40E1-AE8C-E61B66E625CD}" srcOrd="0" destOrd="0" presId="urn:microsoft.com/office/officeart/2005/8/layout/orgChart1"/>
    <dgm:cxn modelId="{C2F32197-09BC-488B-8952-69524BDB59CB}" type="presParOf" srcId="{9A004E1A-B439-40E1-AE8C-E61B66E625CD}" destId="{EF38FFB1-CB6A-4CF3-AD9C-FEFC0C881974}" srcOrd="0" destOrd="0" presId="urn:microsoft.com/office/officeart/2005/8/layout/orgChart1"/>
    <dgm:cxn modelId="{21261EC0-03CA-4EEA-AA41-B663EC8D3C77}" type="presParOf" srcId="{9A004E1A-B439-40E1-AE8C-E61B66E625CD}" destId="{8AFE9945-B4DE-42EB-A531-55213541871C}" srcOrd="1" destOrd="0" presId="urn:microsoft.com/office/officeart/2005/8/layout/orgChart1"/>
    <dgm:cxn modelId="{A188F36A-BCCE-4EB6-AA79-51DD6F413E63}" type="presParOf" srcId="{84F09E85-AB51-4E7C-B1CB-66CD5BCD70CB}" destId="{66381EBC-B313-49B9-8E58-98B1ECEBFEA9}" srcOrd="1" destOrd="0" presId="urn:microsoft.com/office/officeart/2005/8/layout/orgChart1"/>
    <dgm:cxn modelId="{E7825400-6C1A-4C82-B5B6-5D92BF764616}" type="presParOf" srcId="{66381EBC-B313-49B9-8E58-98B1ECEBFEA9}" destId="{04D2CAF6-1186-4739-8CB0-A4AB15E31295}" srcOrd="0" destOrd="0" presId="urn:microsoft.com/office/officeart/2005/8/layout/orgChart1"/>
    <dgm:cxn modelId="{0E67D6E2-7CD7-4C06-8382-DEB6A98FDDDF}" type="presParOf" srcId="{66381EBC-B313-49B9-8E58-98B1ECEBFEA9}" destId="{DD35EE09-5E0E-4F1B-8519-709ED7A7B9AD}" srcOrd="1" destOrd="0" presId="urn:microsoft.com/office/officeart/2005/8/layout/orgChart1"/>
    <dgm:cxn modelId="{9D65CA94-681E-4DEC-A390-3F27C4F0C5BB}" type="presParOf" srcId="{DD35EE09-5E0E-4F1B-8519-709ED7A7B9AD}" destId="{0C700F56-C35D-4427-9F85-F257A41FE699}" srcOrd="0" destOrd="0" presId="urn:microsoft.com/office/officeart/2005/8/layout/orgChart1"/>
    <dgm:cxn modelId="{EE63F06E-86DB-42B1-9324-10DD4427B089}" type="presParOf" srcId="{0C700F56-C35D-4427-9F85-F257A41FE699}" destId="{80F01222-4AC1-4414-BE22-7F68ABA90A33}" srcOrd="0" destOrd="0" presId="urn:microsoft.com/office/officeart/2005/8/layout/orgChart1"/>
    <dgm:cxn modelId="{11A03EB2-1D92-45AE-9D1F-53983F145E00}" type="presParOf" srcId="{0C700F56-C35D-4427-9F85-F257A41FE699}" destId="{2F268248-EFF3-4CEA-91D8-D26A10253BD6}" srcOrd="1" destOrd="0" presId="urn:microsoft.com/office/officeart/2005/8/layout/orgChart1"/>
    <dgm:cxn modelId="{95D53B98-A401-42C7-A45A-DF0DE7178AF3}" type="presParOf" srcId="{DD35EE09-5E0E-4F1B-8519-709ED7A7B9AD}" destId="{3261A1A7-42CF-4663-8BBB-78D6505645D4}" srcOrd="1" destOrd="0" presId="urn:microsoft.com/office/officeart/2005/8/layout/orgChart1"/>
    <dgm:cxn modelId="{3C8EABB0-3370-479A-AF33-7B1D56D790FA}" type="presParOf" srcId="{3261A1A7-42CF-4663-8BBB-78D6505645D4}" destId="{BA66D7A5-45F3-49FF-B20E-587F7A28CA33}" srcOrd="0" destOrd="0" presId="urn:microsoft.com/office/officeart/2005/8/layout/orgChart1"/>
    <dgm:cxn modelId="{DFC27878-34BA-41C8-83D2-641D7D2CF58F}" type="presParOf" srcId="{3261A1A7-42CF-4663-8BBB-78D6505645D4}" destId="{54D3F7AE-2F11-4944-B553-2984227D5F27}" srcOrd="1" destOrd="0" presId="urn:microsoft.com/office/officeart/2005/8/layout/orgChart1"/>
    <dgm:cxn modelId="{E9F95536-2F5F-46A5-A364-3191D8498799}" type="presParOf" srcId="{54D3F7AE-2F11-4944-B553-2984227D5F27}" destId="{A46CC6C9-688E-4BFA-B513-FE12C9F9A229}" srcOrd="0" destOrd="0" presId="urn:microsoft.com/office/officeart/2005/8/layout/orgChart1"/>
    <dgm:cxn modelId="{6B7C45FC-8CED-47DD-BBC6-360557CFAC5F}" type="presParOf" srcId="{A46CC6C9-688E-4BFA-B513-FE12C9F9A229}" destId="{79198B98-C9FE-4B7A-9645-D4F3C3A500B5}" srcOrd="0" destOrd="0" presId="urn:microsoft.com/office/officeart/2005/8/layout/orgChart1"/>
    <dgm:cxn modelId="{F70C3305-57E7-4FC9-9ACB-CCF2914F6630}" type="presParOf" srcId="{A46CC6C9-688E-4BFA-B513-FE12C9F9A229}" destId="{059C26F5-D8DB-4A07-AC66-3F55C8F267ED}" srcOrd="1" destOrd="0" presId="urn:microsoft.com/office/officeart/2005/8/layout/orgChart1"/>
    <dgm:cxn modelId="{1786E9D2-9539-4E1E-99F3-58D76A2ABC65}" type="presParOf" srcId="{54D3F7AE-2F11-4944-B553-2984227D5F27}" destId="{79EF0025-54CC-4449-B08B-306340967EE9}" srcOrd="1" destOrd="0" presId="urn:microsoft.com/office/officeart/2005/8/layout/orgChart1"/>
    <dgm:cxn modelId="{6224727A-9A41-4B20-9317-05BE47027010}" type="presParOf" srcId="{79EF0025-54CC-4449-B08B-306340967EE9}" destId="{1011029E-5A7E-48C0-8CCF-068095F08EC8}" srcOrd="0" destOrd="0" presId="urn:microsoft.com/office/officeart/2005/8/layout/orgChart1"/>
    <dgm:cxn modelId="{0141F108-1422-41E4-864B-2AB8379FBE79}" type="presParOf" srcId="{79EF0025-54CC-4449-B08B-306340967EE9}" destId="{ACFD6BF4-CA32-47DA-B71E-3147066C64A3}" srcOrd="1" destOrd="0" presId="urn:microsoft.com/office/officeart/2005/8/layout/orgChart1"/>
    <dgm:cxn modelId="{81FBA738-2330-48A8-AA89-7A148AF20F8F}" type="presParOf" srcId="{ACFD6BF4-CA32-47DA-B71E-3147066C64A3}" destId="{F3BDDDF1-3DF6-41CB-8F62-E7D922F79B6D}" srcOrd="0" destOrd="0" presId="urn:microsoft.com/office/officeart/2005/8/layout/orgChart1"/>
    <dgm:cxn modelId="{2A1FB3E5-E5CD-4E8C-8572-C671AF7675E7}" type="presParOf" srcId="{F3BDDDF1-3DF6-41CB-8F62-E7D922F79B6D}" destId="{43D946A4-6F00-4A8D-8F1C-756B071E734A}" srcOrd="0" destOrd="0" presId="urn:microsoft.com/office/officeart/2005/8/layout/orgChart1"/>
    <dgm:cxn modelId="{953B3A5A-8DDE-4159-8A41-3CC882EA1467}" type="presParOf" srcId="{F3BDDDF1-3DF6-41CB-8F62-E7D922F79B6D}" destId="{E2DA3C81-ABFD-47C8-8D22-08158CB8F6C4}" srcOrd="1" destOrd="0" presId="urn:microsoft.com/office/officeart/2005/8/layout/orgChart1"/>
    <dgm:cxn modelId="{6B2FC012-3F72-4BA6-B419-B9FCDEFABF17}" type="presParOf" srcId="{ACFD6BF4-CA32-47DA-B71E-3147066C64A3}" destId="{647F3406-145F-4DC6-80B0-9818E36A81C2}" srcOrd="1" destOrd="0" presId="urn:microsoft.com/office/officeart/2005/8/layout/orgChart1"/>
    <dgm:cxn modelId="{6F26AD52-AD0A-4F6A-86B6-7B947F9E23F3}" type="presParOf" srcId="{ACFD6BF4-CA32-47DA-B71E-3147066C64A3}" destId="{1E572D9A-1580-419F-AD29-7517A5BF3E3A}" srcOrd="2" destOrd="0" presId="urn:microsoft.com/office/officeart/2005/8/layout/orgChart1"/>
    <dgm:cxn modelId="{DD72135C-E3BA-4723-975E-A86E8E40896C}" type="presParOf" srcId="{54D3F7AE-2F11-4944-B553-2984227D5F27}" destId="{64950347-F382-4BA1-9863-C54FBB25B4F3}" srcOrd="2" destOrd="0" presId="urn:microsoft.com/office/officeart/2005/8/layout/orgChart1"/>
    <dgm:cxn modelId="{8A0EB505-0123-49FB-8964-84341E388639}" type="presParOf" srcId="{DD35EE09-5E0E-4F1B-8519-709ED7A7B9AD}" destId="{23612B4D-A84E-4A00-9A2F-846C82B3435D}" srcOrd="2" destOrd="0" presId="urn:microsoft.com/office/officeart/2005/8/layout/orgChart1"/>
    <dgm:cxn modelId="{7DCBD492-411E-42E5-BF18-91CA824FA9CE}" type="presParOf" srcId="{84F09E85-AB51-4E7C-B1CB-66CD5BCD70CB}" destId="{497EE561-0F88-4FAA-9DEB-304CCC7CE478}" srcOrd="2" destOrd="0" presId="urn:microsoft.com/office/officeart/2005/8/layout/orgChart1"/>
    <dgm:cxn modelId="{912C7BB3-8D40-4998-A383-9B6E6D38C7C7}" type="presParOf" srcId="{4E641237-4F25-4619-88A9-8CA164C86982}" destId="{26862017-B85C-4E1F-A976-6CC0A8EEB0A5}" srcOrd="2" destOrd="0" presId="urn:microsoft.com/office/officeart/2005/8/layout/orgChart1"/>
    <dgm:cxn modelId="{1B23FF7E-E543-4624-B955-5E57AFBDF819}" type="presParOf" srcId="{DCE98858-F163-40F5-A7ED-79E914998534}" destId="{45B77AD8-49C7-404F-805A-CF79B541FFB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1029E-5A7E-48C0-8CCF-068095F08EC8}">
      <dsp:nvSpPr>
        <dsp:cNvPr id="0" name=""/>
        <dsp:cNvSpPr/>
      </dsp:nvSpPr>
      <dsp:spPr>
        <a:xfrm>
          <a:off x="4535928" y="1975137"/>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6D7A5-45F3-49FF-B20E-587F7A28CA33}">
      <dsp:nvSpPr>
        <dsp:cNvPr id="0" name=""/>
        <dsp:cNvSpPr/>
      </dsp:nvSpPr>
      <dsp:spPr>
        <a:xfrm>
          <a:off x="4535928" y="1555305"/>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2CAF6-1186-4739-8CB0-A4AB15E31295}">
      <dsp:nvSpPr>
        <dsp:cNvPr id="0" name=""/>
        <dsp:cNvSpPr/>
      </dsp:nvSpPr>
      <dsp:spPr>
        <a:xfrm>
          <a:off x="4535928" y="1135473"/>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EC40EC-8AF9-41BA-9784-43845EB61144}">
      <dsp:nvSpPr>
        <dsp:cNvPr id="0" name=""/>
        <dsp:cNvSpPr/>
      </dsp:nvSpPr>
      <dsp:spPr>
        <a:xfrm>
          <a:off x="4223904" y="715641"/>
          <a:ext cx="357744" cy="124175"/>
        </a:xfrm>
        <a:custGeom>
          <a:avLst/>
          <a:gdLst/>
          <a:ahLst/>
          <a:cxnLst/>
          <a:rect l="0" t="0" r="0" b="0"/>
          <a:pathLst>
            <a:path>
              <a:moveTo>
                <a:pt x="0" y="0"/>
              </a:moveTo>
              <a:lnTo>
                <a:pt x="0" y="62087"/>
              </a:lnTo>
              <a:lnTo>
                <a:pt x="357744" y="62087"/>
              </a:lnTo>
              <a:lnTo>
                <a:pt x="357744"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B0A25-E16E-4A16-9036-7577C1131FBC}">
      <dsp:nvSpPr>
        <dsp:cNvPr id="0" name=""/>
        <dsp:cNvSpPr/>
      </dsp:nvSpPr>
      <dsp:spPr>
        <a:xfrm>
          <a:off x="3820440" y="1975137"/>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088D-EA8A-4877-B54A-A250ADCA63C0}">
      <dsp:nvSpPr>
        <dsp:cNvPr id="0" name=""/>
        <dsp:cNvSpPr/>
      </dsp:nvSpPr>
      <dsp:spPr>
        <a:xfrm>
          <a:off x="3820440" y="1555305"/>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61C0A-7CD0-43B2-A8A6-F58215C05EFA}">
      <dsp:nvSpPr>
        <dsp:cNvPr id="0" name=""/>
        <dsp:cNvSpPr/>
      </dsp:nvSpPr>
      <dsp:spPr>
        <a:xfrm>
          <a:off x="3820440" y="1135473"/>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875F4-B2B8-4E31-8404-D515B66A752A}">
      <dsp:nvSpPr>
        <dsp:cNvPr id="0" name=""/>
        <dsp:cNvSpPr/>
      </dsp:nvSpPr>
      <dsp:spPr>
        <a:xfrm>
          <a:off x="3866160" y="715641"/>
          <a:ext cx="357744" cy="124175"/>
        </a:xfrm>
        <a:custGeom>
          <a:avLst/>
          <a:gdLst/>
          <a:ahLst/>
          <a:cxnLst/>
          <a:rect l="0" t="0" r="0" b="0"/>
          <a:pathLst>
            <a:path>
              <a:moveTo>
                <a:pt x="357744" y="0"/>
              </a:moveTo>
              <a:lnTo>
                <a:pt x="357744" y="62087"/>
              </a:lnTo>
              <a:lnTo>
                <a:pt x="0" y="62087"/>
              </a:lnTo>
              <a:lnTo>
                <a:pt x="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33FA5-DBA9-4665-BCB7-ECAC89EAE074}">
      <dsp:nvSpPr>
        <dsp:cNvPr id="0" name=""/>
        <dsp:cNvSpPr/>
      </dsp:nvSpPr>
      <dsp:spPr>
        <a:xfrm>
          <a:off x="3329544" y="295809"/>
          <a:ext cx="894360" cy="124175"/>
        </a:xfrm>
        <a:custGeom>
          <a:avLst/>
          <a:gdLst/>
          <a:ahLst/>
          <a:cxnLst/>
          <a:rect l="0" t="0" r="0" b="0"/>
          <a:pathLst>
            <a:path>
              <a:moveTo>
                <a:pt x="0" y="0"/>
              </a:moveTo>
              <a:lnTo>
                <a:pt x="0" y="62087"/>
              </a:lnTo>
              <a:lnTo>
                <a:pt x="894360" y="62087"/>
              </a:lnTo>
              <a:lnTo>
                <a:pt x="894360" y="1241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49437-BA3E-4576-B7B0-07AD453E9502}">
      <dsp:nvSpPr>
        <dsp:cNvPr id="0" name=""/>
        <dsp:cNvSpPr/>
      </dsp:nvSpPr>
      <dsp:spPr>
        <a:xfrm>
          <a:off x="3150672" y="2394969"/>
          <a:ext cx="357744" cy="124175"/>
        </a:xfrm>
        <a:custGeom>
          <a:avLst/>
          <a:gdLst/>
          <a:ahLst/>
          <a:cxnLst/>
          <a:rect l="0" t="0" r="0" b="0"/>
          <a:pathLst>
            <a:path>
              <a:moveTo>
                <a:pt x="0" y="0"/>
              </a:moveTo>
              <a:lnTo>
                <a:pt x="0" y="62087"/>
              </a:lnTo>
              <a:lnTo>
                <a:pt x="357744" y="62087"/>
              </a:lnTo>
              <a:lnTo>
                <a:pt x="357744"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4DEAD-501E-4A20-AE3B-3562554413B9}">
      <dsp:nvSpPr>
        <dsp:cNvPr id="0" name=""/>
        <dsp:cNvSpPr/>
      </dsp:nvSpPr>
      <dsp:spPr>
        <a:xfrm>
          <a:off x="2792927" y="2394969"/>
          <a:ext cx="357744" cy="124175"/>
        </a:xfrm>
        <a:custGeom>
          <a:avLst/>
          <a:gdLst/>
          <a:ahLst/>
          <a:cxnLst/>
          <a:rect l="0" t="0" r="0" b="0"/>
          <a:pathLst>
            <a:path>
              <a:moveTo>
                <a:pt x="357744" y="0"/>
              </a:moveTo>
              <a:lnTo>
                <a:pt x="357744" y="62087"/>
              </a:lnTo>
              <a:lnTo>
                <a:pt x="0" y="62087"/>
              </a:lnTo>
              <a:lnTo>
                <a:pt x="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A822B-693D-444C-A60A-D82EBAF53843}">
      <dsp:nvSpPr>
        <dsp:cNvPr id="0" name=""/>
        <dsp:cNvSpPr/>
      </dsp:nvSpPr>
      <dsp:spPr>
        <a:xfrm>
          <a:off x="3104952" y="1975137"/>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3CDFA-9BB0-4B6F-95A5-9832C653C34B}">
      <dsp:nvSpPr>
        <dsp:cNvPr id="0" name=""/>
        <dsp:cNvSpPr/>
      </dsp:nvSpPr>
      <dsp:spPr>
        <a:xfrm>
          <a:off x="3104952" y="1555305"/>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86F6D3-2A74-40F9-A6FF-26D401B6523E}">
      <dsp:nvSpPr>
        <dsp:cNvPr id="0" name=""/>
        <dsp:cNvSpPr/>
      </dsp:nvSpPr>
      <dsp:spPr>
        <a:xfrm>
          <a:off x="3104952" y="1135473"/>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D25A5-BF2B-42EF-80AB-100453FCB2D4}">
      <dsp:nvSpPr>
        <dsp:cNvPr id="0" name=""/>
        <dsp:cNvSpPr/>
      </dsp:nvSpPr>
      <dsp:spPr>
        <a:xfrm>
          <a:off x="2435183" y="715641"/>
          <a:ext cx="715488" cy="124175"/>
        </a:xfrm>
        <a:custGeom>
          <a:avLst/>
          <a:gdLst/>
          <a:ahLst/>
          <a:cxnLst/>
          <a:rect l="0" t="0" r="0" b="0"/>
          <a:pathLst>
            <a:path>
              <a:moveTo>
                <a:pt x="0" y="0"/>
              </a:moveTo>
              <a:lnTo>
                <a:pt x="0" y="62087"/>
              </a:lnTo>
              <a:lnTo>
                <a:pt x="715488" y="62087"/>
              </a:lnTo>
              <a:lnTo>
                <a:pt x="715488"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41F7F-EACE-4525-AFD9-0CC8E8775690}">
      <dsp:nvSpPr>
        <dsp:cNvPr id="0" name=""/>
        <dsp:cNvSpPr/>
      </dsp:nvSpPr>
      <dsp:spPr>
        <a:xfrm>
          <a:off x="2389463" y="1135473"/>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CCDB1-13F6-4997-B0AD-D8104FF58763}">
      <dsp:nvSpPr>
        <dsp:cNvPr id="0" name=""/>
        <dsp:cNvSpPr/>
      </dsp:nvSpPr>
      <dsp:spPr>
        <a:xfrm>
          <a:off x="2389463" y="715641"/>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43297-942B-494A-BB71-E00442E3164C}">
      <dsp:nvSpPr>
        <dsp:cNvPr id="0" name=""/>
        <dsp:cNvSpPr/>
      </dsp:nvSpPr>
      <dsp:spPr>
        <a:xfrm>
          <a:off x="1719695" y="2394969"/>
          <a:ext cx="357744" cy="124175"/>
        </a:xfrm>
        <a:custGeom>
          <a:avLst/>
          <a:gdLst/>
          <a:ahLst/>
          <a:cxnLst/>
          <a:rect l="0" t="0" r="0" b="0"/>
          <a:pathLst>
            <a:path>
              <a:moveTo>
                <a:pt x="0" y="0"/>
              </a:moveTo>
              <a:lnTo>
                <a:pt x="0" y="62087"/>
              </a:lnTo>
              <a:lnTo>
                <a:pt x="357744" y="62087"/>
              </a:lnTo>
              <a:lnTo>
                <a:pt x="357744"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78FB5-292F-4646-83CF-961CB356108F}">
      <dsp:nvSpPr>
        <dsp:cNvPr id="0" name=""/>
        <dsp:cNvSpPr/>
      </dsp:nvSpPr>
      <dsp:spPr>
        <a:xfrm>
          <a:off x="1361951" y="2394969"/>
          <a:ext cx="357744" cy="124175"/>
        </a:xfrm>
        <a:custGeom>
          <a:avLst/>
          <a:gdLst/>
          <a:ahLst/>
          <a:cxnLst/>
          <a:rect l="0" t="0" r="0" b="0"/>
          <a:pathLst>
            <a:path>
              <a:moveTo>
                <a:pt x="357744" y="0"/>
              </a:moveTo>
              <a:lnTo>
                <a:pt x="357744" y="62087"/>
              </a:lnTo>
              <a:lnTo>
                <a:pt x="0" y="62087"/>
              </a:lnTo>
              <a:lnTo>
                <a:pt x="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8549C-8C44-4FFD-AEF2-2E676584C02C}">
      <dsp:nvSpPr>
        <dsp:cNvPr id="0" name=""/>
        <dsp:cNvSpPr/>
      </dsp:nvSpPr>
      <dsp:spPr>
        <a:xfrm>
          <a:off x="1673975" y="1975137"/>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AA77E-DE04-408E-9903-FE29C99F6991}">
      <dsp:nvSpPr>
        <dsp:cNvPr id="0" name=""/>
        <dsp:cNvSpPr/>
      </dsp:nvSpPr>
      <dsp:spPr>
        <a:xfrm>
          <a:off x="1673975" y="1555305"/>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37347-E16A-4795-9B38-328E55096835}">
      <dsp:nvSpPr>
        <dsp:cNvPr id="0" name=""/>
        <dsp:cNvSpPr/>
      </dsp:nvSpPr>
      <dsp:spPr>
        <a:xfrm>
          <a:off x="1673975" y="1135473"/>
          <a:ext cx="91440" cy="124175"/>
        </a:xfrm>
        <a:custGeom>
          <a:avLst/>
          <a:gdLst/>
          <a:ahLst/>
          <a:cxnLst/>
          <a:rect l="0" t="0" r="0" b="0"/>
          <a:pathLst>
            <a:path>
              <a:moveTo>
                <a:pt x="45720" y="0"/>
              </a:moveTo>
              <a:lnTo>
                <a:pt x="4572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AA1758-AE0C-43DC-80FD-711AF8285B1F}">
      <dsp:nvSpPr>
        <dsp:cNvPr id="0" name=""/>
        <dsp:cNvSpPr/>
      </dsp:nvSpPr>
      <dsp:spPr>
        <a:xfrm>
          <a:off x="1719695" y="715641"/>
          <a:ext cx="715488" cy="124175"/>
        </a:xfrm>
        <a:custGeom>
          <a:avLst/>
          <a:gdLst/>
          <a:ahLst/>
          <a:cxnLst/>
          <a:rect l="0" t="0" r="0" b="0"/>
          <a:pathLst>
            <a:path>
              <a:moveTo>
                <a:pt x="715488" y="0"/>
              </a:moveTo>
              <a:lnTo>
                <a:pt x="715488" y="62087"/>
              </a:lnTo>
              <a:lnTo>
                <a:pt x="0" y="62087"/>
              </a:lnTo>
              <a:lnTo>
                <a:pt x="0" y="1241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00657-7F5A-499E-93BA-2E600954966A}">
      <dsp:nvSpPr>
        <dsp:cNvPr id="0" name=""/>
        <dsp:cNvSpPr/>
      </dsp:nvSpPr>
      <dsp:spPr>
        <a:xfrm>
          <a:off x="2435183" y="295809"/>
          <a:ext cx="894360" cy="124175"/>
        </a:xfrm>
        <a:custGeom>
          <a:avLst/>
          <a:gdLst/>
          <a:ahLst/>
          <a:cxnLst/>
          <a:rect l="0" t="0" r="0" b="0"/>
          <a:pathLst>
            <a:path>
              <a:moveTo>
                <a:pt x="894360" y="0"/>
              </a:moveTo>
              <a:lnTo>
                <a:pt x="894360" y="62087"/>
              </a:lnTo>
              <a:lnTo>
                <a:pt x="0" y="62087"/>
              </a:lnTo>
              <a:lnTo>
                <a:pt x="0" y="1241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317EB-13A6-47B2-89A6-060A1309C0FD}">
      <dsp:nvSpPr>
        <dsp:cNvPr id="0" name=""/>
        <dsp:cNvSpPr/>
      </dsp:nvSpPr>
      <dsp:spPr>
        <a:xfrm>
          <a:off x="3033887" y="153"/>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Racine</a:t>
          </a:r>
          <a:endParaRPr lang="fr-FR" sz="1000" kern="1200" noProof="1"/>
        </a:p>
      </dsp:txBody>
      <dsp:txXfrm>
        <a:off x="3033887" y="153"/>
        <a:ext cx="591312" cy="295656"/>
      </dsp:txXfrm>
    </dsp:sp>
    <dsp:sp modelId="{8F64AF94-CDED-49BC-B0FF-D79E66DEF69C}">
      <dsp:nvSpPr>
        <dsp:cNvPr id="0" name=""/>
        <dsp:cNvSpPr/>
      </dsp:nvSpPr>
      <dsp:spPr>
        <a:xfrm>
          <a:off x="2139527" y="419985"/>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Torse</a:t>
          </a:r>
          <a:endParaRPr lang="fr-FR" sz="1000" kern="1200" noProof="1"/>
        </a:p>
      </dsp:txBody>
      <dsp:txXfrm>
        <a:off x="2139527" y="419985"/>
        <a:ext cx="591312" cy="295656"/>
      </dsp:txXfrm>
    </dsp:sp>
    <dsp:sp modelId="{F219ADBE-EB7E-4237-99FF-D2E1DFEC37A3}">
      <dsp:nvSpPr>
        <dsp:cNvPr id="0" name=""/>
        <dsp:cNvSpPr/>
      </dsp:nvSpPr>
      <dsp:spPr>
        <a:xfrm>
          <a:off x="1424038" y="839817"/>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Épaule gauche</a:t>
          </a:r>
          <a:endParaRPr lang="fr-FR" sz="1000" kern="1200" noProof="1"/>
        </a:p>
      </dsp:txBody>
      <dsp:txXfrm>
        <a:off x="1424038" y="839817"/>
        <a:ext cx="591312" cy="295656"/>
      </dsp:txXfrm>
    </dsp:sp>
    <dsp:sp modelId="{7CBB4AE2-2CD0-45A3-85F0-449C6A93473C}">
      <dsp:nvSpPr>
        <dsp:cNvPr id="0" name=""/>
        <dsp:cNvSpPr/>
      </dsp:nvSpPr>
      <dsp:spPr>
        <a:xfrm>
          <a:off x="1424038" y="1259649"/>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Coude gauche</a:t>
          </a:r>
          <a:endParaRPr lang="fr-FR" sz="1000" kern="1200" noProof="1"/>
        </a:p>
      </dsp:txBody>
      <dsp:txXfrm>
        <a:off x="1424038" y="1259649"/>
        <a:ext cx="591312" cy="295656"/>
      </dsp:txXfrm>
    </dsp:sp>
    <dsp:sp modelId="{C734A73C-46BC-4087-90FE-B3C5278BF2D2}">
      <dsp:nvSpPr>
        <dsp:cNvPr id="0" name=""/>
        <dsp:cNvSpPr/>
      </dsp:nvSpPr>
      <dsp:spPr>
        <a:xfrm>
          <a:off x="1424038" y="1679481"/>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Poignet gauche</a:t>
          </a:r>
          <a:endParaRPr lang="fr-FR" sz="1000" kern="1200" dirty="0"/>
        </a:p>
      </dsp:txBody>
      <dsp:txXfrm>
        <a:off x="1424038" y="1679481"/>
        <a:ext cx="591312" cy="295656"/>
      </dsp:txXfrm>
    </dsp:sp>
    <dsp:sp modelId="{245B3230-2243-4DD6-BAE6-2F4F80678CB3}">
      <dsp:nvSpPr>
        <dsp:cNvPr id="0" name=""/>
        <dsp:cNvSpPr/>
      </dsp:nvSpPr>
      <dsp:spPr>
        <a:xfrm>
          <a:off x="1424038" y="2099313"/>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Paume gauche</a:t>
          </a:r>
          <a:endParaRPr lang="fr-FR" sz="1000" kern="1200" dirty="0"/>
        </a:p>
      </dsp:txBody>
      <dsp:txXfrm>
        <a:off x="1424038" y="2099313"/>
        <a:ext cx="591312" cy="295656"/>
      </dsp:txXfrm>
    </dsp:sp>
    <dsp:sp modelId="{D7E8B5BD-A4E1-4344-A8C1-B17A23A85297}">
      <dsp:nvSpPr>
        <dsp:cNvPr id="0" name=""/>
        <dsp:cNvSpPr/>
      </dsp:nvSpPr>
      <dsp:spPr>
        <a:xfrm>
          <a:off x="1066294" y="2519145"/>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Pouce gauche</a:t>
          </a:r>
          <a:endParaRPr lang="fr-FR" sz="1000" kern="1200" dirty="0"/>
        </a:p>
      </dsp:txBody>
      <dsp:txXfrm>
        <a:off x="1066294" y="2519145"/>
        <a:ext cx="591312" cy="295656"/>
      </dsp:txXfrm>
    </dsp:sp>
    <dsp:sp modelId="{0B3EC3BC-3901-4556-8660-5D6DD6D37CBB}">
      <dsp:nvSpPr>
        <dsp:cNvPr id="0" name=""/>
        <dsp:cNvSpPr/>
      </dsp:nvSpPr>
      <dsp:spPr>
        <a:xfrm>
          <a:off x="1781783" y="2519145"/>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Index gauche</a:t>
          </a:r>
          <a:endParaRPr lang="fr-FR" sz="1000" kern="1200" dirty="0"/>
        </a:p>
      </dsp:txBody>
      <dsp:txXfrm>
        <a:off x="1781783" y="2519145"/>
        <a:ext cx="591312" cy="295656"/>
      </dsp:txXfrm>
    </dsp:sp>
    <dsp:sp modelId="{E55D34C6-67F0-49AB-A175-234A5BB59217}">
      <dsp:nvSpPr>
        <dsp:cNvPr id="0" name=""/>
        <dsp:cNvSpPr/>
      </dsp:nvSpPr>
      <dsp:spPr>
        <a:xfrm>
          <a:off x="2139527" y="839817"/>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Cou</a:t>
          </a:r>
          <a:endParaRPr lang="fr-FR" sz="1000" kern="1200" noProof="1"/>
        </a:p>
      </dsp:txBody>
      <dsp:txXfrm>
        <a:off x="2139527" y="839817"/>
        <a:ext cx="591312" cy="295656"/>
      </dsp:txXfrm>
    </dsp:sp>
    <dsp:sp modelId="{8CC5F674-EE0E-40AB-970C-FD027CDC0CA5}">
      <dsp:nvSpPr>
        <dsp:cNvPr id="0" name=""/>
        <dsp:cNvSpPr/>
      </dsp:nvSpPr>
      <dsp:spPr>
        <a:xfrm>
          <a:off x="2139527" y="1259649"/>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Tête</a:t>
          </a:r>
          <a:endParaRPr lang="fr-FR" sz="1000" kern="1200" noProof="1"/>
        </a:p>
      </dsp:txBody>
      <dsp:txXfrm>
        <a:off x="2139527" y="1259649"/>
        <a:ext cx="591312" cy="295656"/>
      </dsp:txXfrm>
    </dsp:sp>
    <dsp:sp modelId="{240CB230-C265-4524-B9F3-06AEB5605971}">
      <dsp:nvSpPr>
        <dsp:cNvPr id="0" name=""/>
        <dsp:cNvSpPr/>
      </dsp:nvSpPr>
      <dsp:spPr>
        <a:xfrm>
          <a:off x="2855015" y="839817"/>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noProof="1" smtClean="0"/>
            <a:t>Épaule droite</a:t>
          </a:r>
          <a:endParaRPr lang="fr-FR" sz="1000" kern="1200" noProof="1"/>
        </a:p>
      </dsp:txBody>
      <dsp:txXfrm>
        <a:off x="2855015" y="839817"/>
        <a:ext cx="591312" cy="295656"/>
      </dsp:txXfrm>
    </dsp:sp>
    <dsp:sp modelId="{0A4F2942-9621-41E9-A8D8-11E3CB431CE3}">
      <dsp:nvSpPr>
        <dsp:cNvPr id="0" name=""/>
        <dsp:cNvSpPr/>
      </dsp:nvSpPr>
      <dsp:spPr>
        <a:xfrm>
          <a:off x="2855015" y="1259649"/>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noProof="1" smtClean="0"/>
            <a:t>Coude droit</a:t>
          </a:r>
          <a:endParaRPr lang="fr-FR" sz="1000" kern="1200" noProof="1"/>
        </a:p>
      </dsp:txBody>
      <dsp:txXfrm>
        <a:off x="2855015" y="1259649"/>
        <a:ext cx="591312" cy="295656"/>
      </dsp:txXfrm>
    </dsp:sp>
    <dsp:sp modelId="{D905B7B2-86C8-45E8-B902-A1F5B6D86FBD}">
      <dsp:nvSpPr>
        <dsp:cNvPr id="0" name=""/>
        <dsp:cNvSpPr/>
      </dsp:nvSpPr>
      <dsp:spPr>
        <a:xfrm>
          <a:off x="2855015" y="1679481"/>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Poignet droit</a:t>
          </a:r>
          <a:endParaRPr lang="fr-FR" sz="1000" kern="1200" dirty="0"/>
        </a:p>
      </dsp:txBody>
      <dsp:txXfrm>
        <a:off x="2855015" y="1679481"/>
        <a:ext cx="591312" cy="295656"/>
      </dsp:txXfrm>
    </dsp:sp>
    <dsp:sp modelId="{77B47EA4-369D-4534-9FAF-7EECA7F2657F}">
      <dsp:nvSpPr>
        <dsp:cNvPr id="0" name=""/>
        <dsp:cNvSpPr/>
      </dsp:nvSpPr>
      <dsp:spPr>
        <a:xfrm>
          <a:off x="2855015" y="2099313"/>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Paume droite</a:t>
          </a:r>
          <a:endParaRPr lang="fr-FR" sz="1000" kern="1200" dirty="0"/>
        </a:p>
      </dsp:txBody>
      <dsp:txXfrm>
        <a:off x="2855015" y="2099313"/>
        <a:ext cx="591312" cy="295656"/>
      </dsp:txXfrm>
    </dsp:sp>
    <dsp:sp modelId="{83E7A995-A5FE-4B7A-A414-10128B41CE2A}">
      <dsp:nvSpPr>
        <dsp:cNvPr id="0" name=""/>
        <dsp:cNvSpPr/>
      </dsp:nvSpPr>
      <dsp:spPr>
        <a:xfrm>
          <a:off x="2497271" y="2519145"/>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Pouce droit</a:t>
          </a:r>
          <a:endParaRPr lang="fr-FR" sz="1000" kern="1200" dirty="0"/>
        </a:p>
      </dsp:txBody>
      <dsp:txXfrm>
        <a:off x="2497271" y="2519145"/>
        <a:ext cx="591312" cy="295656"/>
      </dsp:txXfrm>
    </dsp:sp>
    <dsp:sp modelId="{EC9A9CD8-25D7-4583-BB6D-55A928DE7BA7}">
      <dsp:nvSpPr>
        <dsp:cNvPr id="0" name=""/>
        <dsp:cNvSpPr/>
      </dsp:nvSpPr>
      <dsp:spPr>
        <a:xfrm>
          <a:off x="3212759" y="2519145"/>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Index droit</a:t>
          </a:r>
          <a:endParaRPr lang="fr-FR" sz="1000" kern="1200" dirty="0"/>
        </a:p>
      </dsp:txBody>
      <dsp:txXfrm>
        <a:off x="3212759" y="2519145"/>
        <a:ext cx="591312" cy="295656"/>
      </dsp:txXfrm>
    </dsp:sp>
    <dsp:sp modelId="{E13E005F-EB59-4822-926F-099620CF7D59}">
      <dsp:nvSpPr>
        <dsp:cNvPr id="0" name=""/>
        <dsp:cNvSpPr/>
      </dsp:nvSpPr>
      <dsp:spPr>
        <a:xfrm>
          <a:off x="3928248" y="419985"/>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Bassin</a:t>
          </a:r>
          <a:endParaRPr lang="fr-FR" sz="1000" kern="1200" noProof="1"/>
        </a:p>
      </dsp:txBody>
      <dsp:txXfrm>
        <a:off x="3928248" y="419985"/>
        <a:ext cx="591312" cy="295656"/>
      </dsp:txXfrm>
    </dsp:sp>
    <dsp:sp modelId="{60C9B560-F2BA-485F-A26B-EE6F904A1A0B}">
      <dsp:nvSpPr>
        <dsp:cNvPr id="0" name=""/>
        <dsp:cNvSpPr/>
      </dsp:nvSpPr>
      <dsp:spPr>
        <a:xfrm>
          <a:off x="3570504" y="839817"/>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Hanche gauche</a:t>
          </a:r>
          <a:endParaRPr lang="fr-FR" sz="1000" kern="1200" noProof="1"/>
        </a:p>
      </dsp:txBody>
      <dsp:txXfrm>
        <a:off x="3570504" y="839817"/>
        <a:ext cx="591312" cy="295656"/>
      </dsp:txXfrm>
    </dsp:sp>
    <dsp:sp modelId="{0E6173C1-987F-4DD1-AC92-AA8CA6EF67E5}">
      <dsp:nvSpPr>
        <dsp:cNvPr id="0" name=""/>
        <dsp:cNvSpPr/>
      </dsp:nvSpPr>
      <dsp:spPr>
        <a:xfrm>
          <a:off x="3570504" y="1259649"/>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Genou gauche</a:t>
          </a:r>
          <a:endParaRPr lang="fr-FR" sz="1000" kern="1200" dirty="0"/>
        </a:p>
      </dsp:txBody>
      <dsp:txXfrm>
        <a:off x="3570504" y="1259649"/>
        <a:ext cx="591312" cy="295656"/>
      </dsp:txXfrm>
    </dsp:sp>
    <dsp:sp modelId="{10F33207-DA9B-46E0-94A0-0486268B9C69}">
      <dsp:nvSpPr>
        <dsp:cNvPr id="0" name=""/>
        <dsp:cNvSpPr/>
      </dsp:nvSpPr>
      <dsp:spPr>
        <a:xfrm>
          <a:off x="3570504" y="1679481"/>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Cheville gauche</a:t>
          </a:r>
          <a:endParaRPr lang="fr-FR" sz="1000" kern="1200" dirty="0"/>
        </a:p>
      </dsp:txBody>
      <dsp:txXfrm>
        <a:off x="3570504" y="1679481"/>
        <a:ext cx="591312" cy="295656"/>
      </dsp:txXfrm>
    </dsp:sp>
    <dsp:sp modelId="{7F6FDD5D-BFA3-4A1A-9A40-EF1523074752}">
      <dsp:nvSpPr>
        <dsp:cNvPr id="0" name=""/>
        <dsp:cNvSpPr/>
      </dsp:nvSpPr>
      <dsp:spPr>
        <a:xfrm>
          <a:off x="3570504" y="2099313"/>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Pied gauche</a:t>
          </a:r>
          <a:endParaRPr lang="fr-FR" sz="1000" kern="1200" dirty="0"/>
        </a:p>
      </dsp:txBody>
      <dsp:txXfrm>
        <a:off x="3570504" y="2099313"/>
        <a:ext cx="591312" cy="295656"/>
      </dsp:txXfrm>
    </dsp:sp>
    <dsp:sp modelId="{EF38FFB1-CB6A-4CF3-AD9C-FEFC0C881974}">
      <dsp:nvSpPr>
        <dsp:cNvPr id="0" name=""/>
        <dsp:cNvSpPr/>
      </dsp:nvSpPr>
      <dsp:spPr>
        <a:xfrm>
          <a:off x="4285992" y="839817"/>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914400">
            <a:lnSpc>
              <a:spcPct val="90000"/>
            </a:lnSpc>
            <a:spcBef>
              <a:spcPct val="0"/>
            </a:spcBef>
            <a:spcAft>
              <a:spcPct val="35000"/>
            </a:spcAft>
            <a:buNone/>
          </a:pPr>
          <a:r>
            <a:rPr lang="fr-FR" sz="1000" kern="1200" noProof="1" smtClean="0"/>
            <a:t>Hanche droite</a:t>
          </a:r>
          <a:endParaRPr lang="fr-FR" sz="1000" kern="1200" noProof="1"/>
        </a:p>
      </dsp:txBody>
      <dsp:txXfrm>
        <a:off x="4285992" y="839817"/>
        <a:ext cx="591312" cy="295656"/>
      </dsp:txXfrm>
    </dsp:sp>
    <dsp:sp modelId="{80F01222-4AC1-4414-BE22-7F68ABA90A33}">
      <dsp:nvSpPr>
        <dsp:cNvPr id="0" name=""/>
        <dsp:cNvSpPr/>
      </dsp:nvSpPr>
      <dsp:spPr>
        <a:xfrm>
          <a:off x="4285992" y="1259649"/>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Genou droit</a:t>
          </a:r>
          <a:endParaRPr lang="fr-FR" sz="1000" kern="1200" dirty="0"/>
        </a:p>
      </dsp:txBody>
      <dsp:txXfrm>
        <a:off x="4285992" y="1259649"/>
        <a:ext cx="591312" cy="295656"/>
      </dsp:txXfrm>
    </dsp:sp>
    <dsp:sp modelId="{79198B98-C9FE-4B7A-9645-D4F3C3A500B5}">
      <dsp:nvSpPr>
        <dsp:cNvPr id="0" name=""/>
        <dsp:cNvSpPr/>
      </dsp:nvSpPr>
      <dsp:spPr>
        <a:xfrm>
          <a:off x="4285992" y="1679481"/>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Cheville droite</a:t>
          </a:r>
          <a:endParaRPr lang="fr-FR" sz="1000" kern="1200" dirty="0"/>
        </a:p>
      </dsp:txBody>
      <dsp:txXfrm>
        <a:off x="4285992" y="1679481"/>
        <a:ext cx="591312" cy="295656"/>
      </dsp:txXfrm>
    </dsp:sp>
    <dsp:sp modelId="{43D946A4-6F00-4A8D-8F1C-756B071E734A}">
      <dsp:nvSpPr>
        <dsp:cNvPr id="0" name=""/>
        <dsp:cNvSpPr/>
      </dsp:nvSpPr>
      <dsp:spPr>
        <a:xfrm>
          <a:off x="4285992" y="2099313"/>
          <a:ext cx="591312" cy="29565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dirty="0" smtClean="0"/>
            <a:t>Pied droit</a:t>
          </a:r>
          <a:endParaRPr lang="fr-FR" sz="1000" kern="1200" dirty="0"/>
        </a:p>
      </dsp:txBody>
      <dsp:txXfrm>
        <a:off x="4285992" y="2099313"/>
        <a:ext cx="591312" cy="295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EB309E4FD744BC9A4F43CE87CE063D"/>
        <w:category>
          <w:name w:val="Général"/>
          <w:gallery w:val="placeholder"/>
        </w:category>
        <w:types>
          <w:type w:val="bbPlcHdr"/>
        </w:types>
        <w:behaviors>
          <w:behavior w:val="content"/>
        </w:behaviors>
        <w:guid w:val="{C6655E60-BE9D-4C31-9EDC-3EFEFDD30FC7}"/>
      </w:docPartPr>
      <w:docPartBody>
        <w:p w:rsidR="001F3BA1" w:rsidRDefault="00931572">
          <w:pPr>
            <w:pStyle w:val="14EB309E4FD744BC9A4F43CE87CE063D"/>
          </w:pPr>
          <w:r>
            <w:t>[Choisir une date]</w:t>
          </w:r>
        </w:p>
      </w:docPartBody>
    </w:docPart>
    <w:docPart>
      <w:docPartPr>
        <w:name w:val="CA7D6DF442A9438A93124A05127DF210"/>
        <w:category>
          <w:name w:val="Général"/>
          <w:gallery w:val="placeholder"/>
        </w:category>
        <w:types>
          <w:type w:val="bbPlcHdr"/>
        </w:types>
        <w:behaviors>
          <w:behavior w:val="content"/>
        </w:behaviors>
        <w:guid w:val="{6F13B6A7-AEA9-4706-8F46-EA84661533DC}"/>
      </w:docPartPr>
      <w:docPartBody>
        <w:p w:rsidR="001F3BA1" w:rsidRDefault="00D949C2">
          <w:r w:rsidRPr="00CF3A16">
            <w:rPr>
              <w:rStyle w:val="Textedelespacerserv"/>
            </w:rPr>
            <w:t>[Titre ]</w:t>
          </w:r>
        </w:p>
      </w:docPartBody>
    </w:docPart>
    <w:docPart>
      <w:docPartPr>
        <w:name w:val="3D08CAE54C6B45AFB287AD4C64B73C98"/>
        <w:category>
          <w:name w:val="Général"/>
          <w:gallery w:val="placeholder"/>
        </w:category>
        <w:types>
          <w:type w:val="bbPlcHdr"/>
        </w:types>
        <w:behaviors>
          <w:behavior w:val="content"/>
        </w:behaviors>
        <w:guid w:val="{CBA00B10-15B3-4EAA-B542-412EDC73954F}"/>
      </w:docPartPr>
      <w:docPartBody>
        <w:p w:rsidR="001F3BA1" w:rsidRDefault="00D949C2">
          <w:r w:rsidRPr="00CF3A16">
            <w:rPr>
              <w:rStyle w:val="Textedelespacerserv"/>
            </w:rPr>
            <w:t>[Auteur ]</w:t>
          </w:r>
        </w:p>
      </w:docPartBody>
    </w:docPart>
    <w:docPart>
      <w:docPartPr>
        <w:name w:val="6C606182C4DC4F8585202DC41CCB3BF1"/>
        <w:category>
          <w:name w:val="Général"/>
          <w:gallery w:val="placeholder"/>
        </w:category>
        <w:types>
          <w:type w:val="bbPlcHdr"/>
        </w:types>
        <w:behaviors>
          <w:behavior w:val="content"/>
        </w:behaviors>
        <w:guid w:val="{1E3AB4B1-3270-4463-8FBA-CFD1D8B52856}"/>
      </w:docPartPr>
      <w:docPartBody>
        <w:p w:rsidR="001F3BA1" w:rsidRDefault="00D949C2">
          <w:r w:rsidRPr="00CF3A1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C2"/>
    <w:rsid w:val="001F3BA1"/>
    <w:rsid w:val="00931572"/>
    <w:rsid w:val="009A51CA"/>
    <w:rsid w:val="00D949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EB309E4FD744BC9A4F43CE87CE063D">
    <w:name w:val="14EB309E4FD744BC9A4F43CE87CE063D"/>
  </w:style>
  <w:style w:type="character" w:styleId="Textedelespacerserv">
    <w:name w:val="Placeholder Text"/>
    <w:basedOn w:val="Policepardfaut"/>
    <w:uiPriority w:val="99"/>
    <w:semiHidden/>
    <w:rsid w:val="00D949C2"/>
    <w:rPr>
      <w:color w:val="808080"/>
    </w:rPr>
  </w:style>
  <w:style w:type="paragraph" w:customStyle="1" w:styleId="10813375CBC446FE813E810B3C6024B9">
    <w:name w:val="10813375CBC446FE813E810B3C6024B9"/>
  </w:style>
  <w:style w:type="paragraph" w:customStyle="1" w:styleId="1FD9E093A57041FBA0EACCD9C6659969">
    <w:name w:val="1FD9E093A57041FBA0EACCD9C6659969"/>
    <w:rsid w:val="00D949C2"/>
  </w:style>
  <w:style w:type="paragraph" w:customStyle="1" w:styleId="4F652A6FFC104AE2B60D39A04728D37F">
    <w:name w:val="4F652A6FFC104AE2B60D39A04728D37F"/>
    <w:rsid w:val="00D949C2"/>
  </w:style>
  <w:style w:type="paragraph" w:customStyle="1" w:styleId="294C934E0E994155B1F7D24A97C22979">
    <w:name w:val="294C934E0E994155B1F7D24A97C22979"/>
    <w:rsid w:val="00D949C2"/>
  </w:style>
  <w:style w:type="paragraph" w:customStyle="1" w:styleId="A12A605F6F224DAC91781AE66CA06716">
    <w:name w:val="A12A605F6F224DAC91781AE66CA06716"/>
    <w:rsid w:val="00D949C2"/>
  </w:style>
  <w:style w:type="paragraph" w:customStyle="1" w:styleId="AD05C33514B54ECD8A5680B0053E9A29">
    <w:name w:val="AD05C33514B54ECD8A5680B0053E9A29"/>
    <w:rsid w:val="00D949C2"/>
  </w:style>
  <w:style w:type="paragraph" w:customStyle="1" w:styleId="D03E229D4E3A4C188E5ED9ED24E2492B">
    <w:name w:val="D03E229D4E3A4C188E5ED9ED24E2492B"/>
    <w:rsid w:val="00D94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CDED5C2-07F1-4A41-90FB-896117A2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327</TotalTime>
  <Pages>2</Pages>
  <Words>382</Words>
  <Characters>2102</Characters>
  <Application>Microsoft Office Word</Application>
  <DocSecurity>0</DocSecurity>
  <Lines>17</Lines>
  <Paragraphs>4</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Contrôle d’avatar par Kinect</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 d’avatar par Kinect</dc:title>
  <dc:creator>Benjamin Barbesange &amp; Benoît Garçon</dc:creator>
  <cp:keywords/>
  <cp:lastModifiedBy>Benoît Garçon</cp:lastModifiedBy>
  <cp:revision>5</cp:revision>
  <dcterms:created xsi:type="dcterms:W3CDTF">2015-01-31T09:22:00Z</dcterms:created>
  <dcterms:modified xsi:type="dcterms:W3CDTF">2015-02-01T10:31:00Z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